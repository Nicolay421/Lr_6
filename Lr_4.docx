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A8F1E" w14:textId="66F01E47" w:rsidR="003E4A48" w:rsidRPr="006D4287" w:rsidRDefault="003E4A48" w:rsidP="003E4A48">
      <w:pPr>
        <w:jc w:val="center"/>
        <w:rPr>
          <w:b/>
          <w:bCs/>
        </w:rPr>
      </w:pPr>
      <w:r w:rsidRPr="00985C0D">
        <w:rPr>
          <w:b/>
          <w:bCs/>
          <w:lang w:val="uk-UA"/>
        </w:rPr>
        <w:t xml:space="preserve">Лабораторна робота № </w:t>
      </w:r>
      <w:r w:rsidR="00D76172" w:rsidRPr="006D4287">
        <w:rPr>
          <w:b/>
          <w:bCs/>
        </w:rPr>
        <w:t>4</w:t>
      </w:r>
    </w:p>
    <w:p w14:paraId="31D12321" w14:textId="1B46FEA1" w:rsidR="003E4A48" w:rsidRPr="00EE55B1" w:rsidRDefault="003E4A48" w:rsidP="003E4A48">
      <w:pPr>
        <w:rPr>
          <w:lang w:val="uk-UA"/>
        </w:rPr>
      </w:pPr>
      <w:r w:rsidRPr="00985C0D">
        <w:rPr>
          <w:b/>
          <w:bCs/>
          <w:lang w:val="uk-UA"/>
        </w:rPr>
        <w:t>Тема</w:t>
      </w:r>
      <w:r w:rsidRPr="00985C0D">
        <w:rPr>
          <w:lang w:val="uk-UA"/>
        </w:rPr>
        <w:t xml:space="preserve">: </w:t>
      </w:r>
      <w:r w:rsidR="006D4287" w:rsidRPr="006D4287">
        <w:rPr>
          <w:lang w:val="uk-UA"/>
        </w:rPr>
        <w:t xml:space="preserve">Додавання файлів у репозиторій на </w:t>
      </w:r>
      <w:proofErr w:type="spellStart"/>
      <w:r w:rsidR="006D4287" w:rsidRPr="006D4287">
        <w:rPr>
          <w:lang w:val="uk-UA"/>
        </w:rPr>
        <w:t>Github</w:t>
      </w:r>
      <w:proofErr w:type="spellEnd"/>
    </w:p>
    <w:p w14:paraId="3F3D696D" w14:textId="49EBBA0D" w:rsidR="003E4A48" w:rsidRDefault="003E4A48" w:rsidP="003E4A48">
      <w:pPr>
        <w:rPr>
          <w:lang w:val="uk-UA"/>
        </w:rPr>
      </w:pPr>
      <w:r w:rsidRPr="00985C0D">
        <w:rPr>
          <w:b/>
          <w:bCs/>
          <w:lang w:val="uk-UA"/>
        </w:rPr>
        <w:t>Мета</w:t>
      </w:r>
      <w:r w:rsidRPr="00985C0D">
        <w:rPr>
          <w:lang w:val="uk-UA"/>
        </w:rPr>
        <w:t>:</w:t>
      </w:r>
      <w:r w:rsidR="00523A2B" w:rsidRPr="00523A2B">
        <w:t xml:space="preserve"> </w:t>
      </w:r>
      <w:proofErr w:type="spellStart"/>
      <w:r w:rsidR="006D4287" w:rsidRPr="006D4287">
        <w:t>Отримати</w:t>
      </w:r>
      <w:proofErr w:type="spellEnd"/>
      <w:r w:rsidR="006D4287" w:rsidRPr="006D4287">
        <w:t xml:space="preserve"> </w:t>
      </w:r>
      <w:proofErr w:type="spellStart"/>
      <w:r w:rsidR="006D4287" w:rsidRPr="006D4287">
        <w:t>навички</w:t>
      </w:r>
      <w:proofErr w:type="spellEnd"/>
      <w:r w:rsidR="006D4287" w:rsidRPr="006D4287">
        <w:t xml:space="preserve"> </w:t>
      </w:r>
      <w:proofErr w:type="spellStart"/>
      <w:r w:rsidR="006D4287" w:rsidRPr="006D4287">
        <w:t>внесення</w:t>
      </w:r>
      <w:proofErr w:type="spellEnd"/>
      <w:r w:rsidR="006D4287" w:rsidRPr="006D4287">
        <w:t xml:space="preserve"> </w:t>
      </w:r>
      <w:proofErr w:type="spellStart"/>
      <w:r w:rsidR="006D4287" w:rsidRPr="006D4287">
        <w:t>змін</w:t>
      </w:r>
      <w:proofErr w:type="spellEnd"/>
      <w:r w:rsidR="006D4287" w:rsidRPr="006D4287">
        <w:t xml:space="preserve"> до </w:t>
      </w:r>
      <w:proofErr w:type="spellStart"/>
      <w:r w:rsidR="006D4287" w:rsidRPr="006D4287">
        <w:t>локальної</w:t>
      </w:r>
      <w:proofErr w:type="spellEnd"/>
      <w:r w:rsidR="006D4287" w:rsidRPr="006D4287">
        <w:t xml:space="preserve"> </w:t>
      </w:r>
      <w:proofErr w:type="spellStart"/>
      <w:r w:rsidR="006D4287" w:rsidRPr="006D4287">
        <w:t>робочої</w:t>
      </w:r>
      <w:proofErr w:type="spellEnd"/>
      <w:r w:rsidR="006D4287" w:rsidRPr="006D4287">
        <w:t xml:space="preserve"> </w:t>
      </w:r>
      <w:proofErr w:type="spellStart"/>
      <w:r w:rsidR="006D4287" w:rsidRPr="006D4287">
        <w:t>копії</w:t>
      </w:r>
      <w:proofErr w:type="spellEnd"/>
      <w:r w:rsidR="006D4287" w:rsidRPr="006D4287">
        <w:t xml:space="preserve"> та </w:t>
      </w:r>
      <w:proofErr w:type="spellStart"/>
      <w:r w:rsidR="006D4287" w:rsidRPr="006D4287">
        <w:t>репозиторію</w:t>
      </w:r>
      <w:proofErr w:type="spellEnd"/>
      <w:r w:rsidR="006D4287" w:rsidRPr="006D4287">
        <w:t xml:space="preserve"> на </w:t>
      </w:r>
      <w:proofErr w:type="spellStart"/>
      <w:r w:rsidR="006D4287" w:rsidRPr="006D4287">
        <w:t>Github</w:t>
      </w:r>
      <w:proofErr w:type="spellEnd"/>
    </w:p>
    <w:p w14:paraId="01F28B4E" w14:textId="6D0D9D9C" w:rsidR="00EE55B1" w:rsidRPr="006D4287" w:rsidRDefault="00EE55B1" w:rsidP="003E4A48">
      <w:r w:rsidRPr="007E433B">
        <w:rPr>
          <w:b/>
          <w:bCs/>
          <w:lang w:val="uk-UA"/>
        </w:rPr>
        <w:t>О</w:t>
      </w:r>
      <w:r w:rsidR="007E433B" w:rsidRPr="007E433B">
        <w:rPr>
          <w:b/>
          <w:bCs/>
          <w:lang w:val="uk-UA"/>
        </w:rPr>
        <w:t>бладнання</w:t>
      </w:r>
      <w:r w:rsidR="007E433B">
        <w:rPr>
          <w:lang w:val="uk-UA"/>
        </w:rPr>
        <w:t>:</w:t>
      </w:r>
      <w:r w:rsidR="007E433B" w:rsidRPr="007E433B">
        <w:t xml:space="preserve"> </w:t>
      </w:r>
      <w:proofErr w:type="spellStart"/>
      <w:r w:rsidR="006D4287" w:rsidRPr="006D4287">
        <w:t>Персональний</w:t>
      </w:r>
      <w:proofErr w:type="spellEnd"/>
      <w:r w:rsidR="006D4287" w:rsidRPr="006D4287">
        <w:t xml:space="preserve"> </w:t>
      </w:r>
      <w:proofErr w:type="spellStart"/>
      <w:r w:rsidR="006D4287" w:rsidRPr="006D4287">
        <w:t>комп'ютер</w:t>
      </w:r>
      <w:proofErr w:type="spellEnd"/>
      <w:r w:rsidR="006D4287" w:rsidRPr="006D4287">
        <w:t xml:space="preserve">. </w:t>
      </w:r>
      <w:proofErr w:type="spellStart"/>
      <w:r w:rsidR="006D4287" w:rsidRPr="006D4287">
        <w:t>Текстовий</w:t>
      </w:r>
      <w:proofErr w:type="spellEnd"/>
      <w:r w:rsidR="006D4287" w:rsidRPr="006D4287">
        <w:t xml:space="preserve"> редактор </w:t>
      </w:r>
      <w:proofErr w:type="spellStart"/>
      <w:r w:rsidR="006D4287" w:rsidRPr="006D4287">
        <w:t>Sublime</w:t>
      </w:r>
      <w:proofErr w:type="spellEnd"/>
      <w:r w:rsidR="006D4287" w:rsidRPr="006D4287">
        <w:t xml:space="preserve"> Text 3 </w:t>
      </w:r>
      <w:proofErr w:type="spellStart"/>
      <w:r w:rsidR="006D4287" w:rsidRPr="006D4287">
        <w:t>або</w:t>
      </w:r>
      <w:proofErr w:type="spellEnd"/>
      <w:r w:rsidR="006D4287" w:rsidRPr="006D4287">
        <w:t xml:space="preserve"> </w:t>
      </w:r>
      <w:proofErr w:type="spellStart"/>
      <w:r w:rsidR="006D4287" w:rsidRPr="006D4287">
        <w:t>Notepad</w:t>
      </w:r>
      <w:proofErr w:type="spellEnd"/>
      <w:r w:rsidR="006D4287" w:rsidRPr="006D4287">
        <w:t xml:space="preserve">++. Web-браузер </w:t>
      </w:r>
      <w:proofErr w:type="spellStart"/>
      <w:r w:rsidR="006D4287" w:rsidRPr="006D4287">
        <w:t>Chrome</w:t>
      </w:r>
      <w:proofErr w:type="spellEnd"/>
      <w:r w:rsidR="006D4287" w:rsidRPr="006D4287">
        <w:t xml:space="preserve">, Firefox, Opera, Internet Explorer, </w:t>
      </w:r>
      <w:proofErr w:type="spellStart"/>
      <w:r w:rsidR="006D4287" w:rsidRPr="006D4287">
        <w:t>Git</w:t>
      </w:r>
      <w:proofErr w:type="spellEnd"/>
      <w:r w:rsidR="006D4287" w:rsidRPr="006D4287">
        <w:t xml:space="preserve"> </w:t>
      </w:r>
      <w:proofErr w:type="spellStart"/>
      <w:r w:rsidR="006D4287" w:rsidRPr="006D4287">
        <w:t>for</w:t>
      </w:r>
      <w:proofErr w:type="spellEnd"/>
      <w:r w:rsidR="006D4287" w:rsidRPr="006D4287">
        <w:t xml:space="preserve"> Windows</w:t>
      </w:r>
    </w:p>
    <w:p w14:paraId="1FA49065" w14:textId="24C67DC9" w:rsidR="003E4A48" w:rsidRDefault="003E4A48" w:rsidP="003E4A48">
      <w:pPr>
        <w:jc w:val="center"/>
        <w:rPr>
          <w:b/>
          <w:bCs/>
          <w:u w:val="single"/>
          <w:lang w:val="uk-UA"/>
        </w:rPr>
      </w:pPr>
      <w:r w:rsidRPr="00985C0D">
        <w:rPr>
          <w:b/>
          <w:bCs/>
          <w:u w:val="single"/>
          <w:lang w:val="uk-UA"/>
        </w:rPr>
        <w:t>Хід роботи:</w:t>
      </w:r>
    </w:p>
    <w:p w14:paraId="23BCC1CF" w14:textId="746C00C5" w:rsidR="00C109FE" w:rsidRDefault="00722038" w:rsidP="00D76172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1092DF6E" wp14:editId="7D261659">
            <wp:extent cx="2163170" cy="196484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8164" cy="196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B8009F" wp14:editId="3A53D66B">
            <wp:extent cx="3132162" cy="1767898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7496" cy="177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6C37" w14:textId="04C5F374" w:rsidR="007403B9" w:rsidRDefault="007403B9" w:rsidP="00D76172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1CE6A7FA" wp14:editId="5DD30DD1">
            <wp:extent cx="2558956" cy="191235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8927" cy="191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6B87" w14:textId="398EE2E4" w:rsidR="007403B9" w:rsidRDefault="007403B9" w:rsidP="00D76172">
      <w:pPr>
        <w:rPr>
          <w:b/>
          <w:bCs/>
          <w:u w:val="single"/>
          <w:lang w:val="uk-UA"/>
        </w:rPr>
      </w:pPr>
      <w:r>
        <w:rPr>
          <w:b/>
          <w:bCs/>
          <w:u w:val="single"/>
          <w:lang w:val="uk-UA"/>
        </w:rPr>
        <w:t xml:space="preserve">Як видалити </w:t>
      </w:r>
      <w:r w:rsidR="00810D49">
        <w:rPr>
          <w:b/>
          <w:bCs/>
          <w:u w:val="single"/>
          <w:lang w:val="uk-UA"/>
        </w:rPr>
        <w:t>файл:</w:t>
      </w:r>
    </w:p>
    <w:p w14:paraId="39A320EA" w14:textId="6F1EBA20" w:rsidR="00810D49" w:rsidRPr="007403B9" w:rsidRDefault="00810D49" w:rsidP="00D76172">
      <w:pPr>
        <w:rPr>
          <w:b/>
          <w:bCs/>
          <w:u w:val="single"/>
          <w:lang w:val="uk-UA"/>
        </w:rPr>
      </w:pPr>
      <w:r>
        <w:rPr>
          <w:noProof/>
        </w:rPr>
        <w:drawing>
          <wp:inline distT="0" distB="0" distL="0" distR="0" wp14:anchorId="08D7440E" wp14:editId="529EE556">
            <wp:extent cx="2709081" cy="160131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6708" cy="160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7502" w14:textId="23D6F538" w:rsidR="00C109FE" w:rsidRDefault="00810D49" w:rsidP="00D76172">
      <w:pPr>
        <w:rPr>
          <w:b/>
          <w:bCs/>
          <w:u w:val="single"/>
          <w:lang w:val="uk-UA"/>
        </w:rPr>
      </w:pPr>
      <w:r>
        <w:rPr>
          <w:b/>
          <w:bCs/>
          <w:u w:val="single"/>
          <w:lang w:val="uk-UA"/>
        </w:rPr>
        <w:t>Як перейменувати файл:</w:t>
      </w:r>
    </w:p>
    <w:p w14:paraId="088A1BD2" w14:textId="2F5B7869" w:rsidR="00810D49" w:rsidRPr="00810D49" w:rsidRDefault="00810D49" w:rsidP="00D76172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6327164E" wp14:editId="69ADB9B8">
            <wp:extent cx="2796896" cy="1508078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8794" cy="151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1B01" w14:textId="77777777" w:rsidR="008418CD" w:rsidRDefault="008418CD" w:rsidP="00D76172">
      <w:pPr>
        <w:rPr>
          <w:b/>
          <w:bCs/>
          <w:u w:val="single"/>
          <w:lang w:val="uk-UA"/>
        </w:rPr>
      </w:pPr>
    </w:p>
    <w:p w14:paraId="1471CD51" w14:textId="77777777" w:rsidR="005342F1" w:rsidRDefault="005342F1" w:rsidP="00D76172">
      <w:pPr>
        <w:rPr>
          <w:b/>
          <w:bCs/>
          <w:u w:val="single"/>
          <w:lang w:val="uk-UA"/>
        </w:rPr>
      </w:pPr>
    </w:p>
    <w:p w14:paraId="0D5ECA67" w14:textId="018CB75D" w:rsidR="00D1558B" w:rsidRDefault="00D1558B" w:rsidP="00F36CED">
      <w:pPr>
        <w:rPr>
          <w:rStyle w:val="af1"/>
          <w:i w:val="0"/>
          <w:iCs w:val="0"/>
          <w:lang w:val="en-US"/>
        </w:rPr>
      </w:pPr>
    </w:p>
    <w:p w14:paraId="50A366A4" w14:textId="7ECC5AC9" w:rsidR="00D1558B" w:rsidRPr="00D1558B" w:rsidRDefault="00810D49" w:rsidP="00F36CED">
      <w:pPr>
        <w:rPr>
          <w:rStyle w:val="af1"/>
          <w:i w:val="0"/>
          <w:iCs w:val="0"/>
          <w:lang w:val="uk-UA"/>
        </w:rPr>
      </w:pPr>
      <w:r>
        <w:rPr>
          <w:noProof/>
        </w:rPr>
        <w:drawing>
          <wp:inline distT="0" distB="0" distL="0" distR="0" wp14:anchorId="00C3C743" wp14:editId="5DB9C93B">
            <wp:extent cx="3923732" cy="1083517"/>
            <wp:effectExtent l="0" t="0" r="63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7745" cy="108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7121" w14:textId="332CBE8E" w:rsidR="00F36CED" w:rsidRDefault="00F36CED" w:rsidP="00F36CED">
      <w:pPr>
        <w:jc w:val="center"/>
        <w:rPr>
          <w:rStyle w:val="af1"/>
          <w:b/>
          <w:bCs/>
          <w:i w:val="0"/>
          <w:iCs w:val="0"/>
          <w:lang w:val="en-US"/>
        </w:rPr>
      </w:pPr>
      <w:proofErr w:type="spellStart"/>
      <w:r w:rsidRPr="00360705">
        <w:rPr>
          <w:rStyle w:val="af1"/>
          <w:b/>
          <w:bCs/>
          <w:i w:val="0"/>
          <w:iCs w:val="0"/>
        </w:rPr>
        <w:t>Контрольні</w:t>
      </w:r>
      <w:proofErr w:type="spellEnd"/>
      <w:r w:rsidRPr="00360705">
        <w:rPr>
          <w:rStyle w:val="af1"/>
          <w:b/>
          <w:bCs/>
          <w:i w:val="0"/>
          <w:iCs w:val="0"/>
          <w:lang w:val="en-US"/>
        </w:rPr>
        <w:t xml:space="preserve"> </w:t>
      </w:r>
      <w:proofErr w:type="spellStart"/>
      <w:r w:rsidRPr="00360705">
        <w:rPr>
          <w:rStyle w:val="af1"/>
          <w:b/>
          <w:bCs/>
          <w:i w:val="0"/>
          <w:iCs w:val="0"/>
        </w:rPr>
        <w:t>запитання</w:t>
      </w:r>
      <w:proofErr w:type="spellEnd"/>
      <w:r w:rsidR="00360705">
        <w:rPr>
          <w:rStyle w:val="af1"/>
          <w:b/>
          <w:bCs/>
          <w:i w:val="0"/>
          <w:iCs w:val="0"/>
          <w:lang w:val="en-US"/>
        </w:rPr>
        <w:t>:</w:t>
      </w:r>
    </w:p>
    <w:p w14:paraId="0FFBB74A" w14:textId="233C2C37" w:rsidR="00283C03" w:rsidRDefault="00283C03" w:rsidP="00283C03">
      <w:pPr>
        <w:pStyle w:val="af0"/>
        <w:numPr>
          <w:ilvl w:val="0"/>
          <w:numId w:val="11"/>
        </w:numPr>
        <w:ind w:left="426" w:hanging="284"/>
        <w:rPr>
          <w:rStyle w:val="af1"/>
          <w:i w:val="0"/>
          <w:iCs w:val="0"/>
        </w:rPr>
      </w:pPr>
      <w:r w:rsidRPr="00283C03">
        <w:rPr>
          <w:rStyle w:val="af1"/>
          <w:i w:val="0"/>
          <w:iCs w:val="0"/>
        </w:rPr>
        <w:t xml:space="preserve">Яка команда </w:t>
      </w:r>
      <w:proofErr w:type="spellStart"/>
      <w:r w:rsidRPr="00283C03">
        <w:rPr>
          <w:rStyle w:val="af1"/>
          <w:i w:val="0"/>
          <w:iCs w:val="0"/>
        </w:rPr>
        <w:t>відповідає</w:t>
      </w:r>
      <w:proofErr w:type="spellEnd"/>
      <w:r w:rsidRPr="00283C03">
        <w:rPr>
          <w:rStyle w:val="af1"/>
          <w:i w:val="0"/>
          <w:iCs w:val="0"/>
        </w:rPr>
        <w:t xml:space="preserve"> за </w:t>
      </w:r>
      <w:proofErr w:type="spellStart"/>
      <w:r w:rsidRPr="00283C03">
        <w:rPr>
          <w:rStyle w:val="af1"/>
          <w:i w:val="0"/>
          <w:iCs w:val="0"/>
        </w:rPr>
        <w:t>фіксацію</w:t>
      </w:r>
      <w:proofErr w:type="spellEnd"/>
      <w:r w:rsidRPr="00283C03">
        <w:rPr>
          <w:rStyle w:val="af1"/>
          <w:i w:val="0"/>
          <w:iCs w:val="0"/>
        </w:rPr>
        <w:t xml:space="preserve"> </w:t>
      </w:r>
      <w:proofErr w:type="spellStart"/>
      <w:r w:rsidRPr="00283C03">
        <w:rPr>
          <w:rStyle w:val="af1"/>
          <w:i w:val="0"/>
          <w:iCs w:val="0"/>
        </w:rPr>
        <w:t>змін</w:t>
      </w:r>
      <w:proofErr w:type="spellEnd"/>
      <w:r w:rsidRPr="00283C03">
        <w:rPr>
          <w:rStyle w:val="af1"/>
          <w:i w:val="0"/>
          <w:iCs w:val="0"/>
        </w:rPr>
        <w:t xml:space="preserve"> в локальному </w:t>
      </w:r>
      <w:proofErr w:type="spellStart"/>
      <w:r w:rsidRPr="00283C03">
        <w:rPr>
          <w:rStyle w:val="af1"/>
          <w:i w:val="0"/>
          <w:iCs w:val="0"/>
        </w:rPr>
        <w:t>репозиторії</w:t>
      </w:r>
      <w:proofErr w:type="spellEnd"/>
      <w:r w:rsidRPr="00283C03">
        <w:rPr>
          <w:rStyle w:val="af1"/>
          <w:i w:val="0"/>
          <w:iCs w:val="0"/>
        </w:rPr>
        <w:t>?</w:t>
      </w:r>
    </w:p>
    <w:p w14:paraId="5678FF96" w14:textId="580178D1" w:rsidR="00283C03" w:rsidRPr="00283C03" w:rsidRDefault="00283C03" w:rsidP="00283C03">
      <w:pPr>
        <w:pStyle w:val="af0"/>
        <w:ind w:left="426"/>
        <w:rPr>
          <w:rStyle w:val="af1"/>
          <w:i w:val="0"/>
          <w:iCs w:val="0"/>
        </w:rPr>
      </w:pPr>
      <w:proofErr w:type="spellStart"/>
      <w:r w:rsidRPr="00283C03">
        <w:rPr>
          <w:rStyle w:val="af1"/>
          <w:i w:val="0"/>
          <w:iCs w:val="0"/>
        </w:rPr>
        <w:t>Фіксація</w:t>
      </w:r>
      <w:proofErr w:type="spellEnd"/>
      <w:r w:rsidRPr="00283C03">
        <w:rPr>
          <w:rStyle w:val="af1"/>
          <w:i w:val="0"/>
          <w:iCs w:val="0"/>
        </w:rPr>
        <w:t xml:space="preserve"> </w:t>
      </w:r>
      <w:proofErr w:type="spellStart"/>
      <w:r w:rsidRPr="00283C03">
        <w:rPr>
          <w:rStyle w:val="af1"/>
          <w:i w:val="0"/>
          <w:iCs w:val="0"/>
        </w:rPr>
        <w:t>змін</w:t>
      </w:r>
      <w:proofErr w:type="spellEnd"/>
      <w:r w:rsidRPr="00283C03">
        <w:rPr>
          <w:rStyle w:val="af1"/>
          <w:i w:val="0"/>
          <w:iCs w:val="0"/>
        </w:rPr>
        <w:t xml:space="preserve"> в локальному </w:t>
      </w:r>
      <w:proofErr w:type="spellStart"/>
      <w:r w:rsidRPr="00283C03">
        <w:rPr>
          <w:rStyle w:val="af1"/>
          <w:i w:val="0"/>
          <w:iCs w:val="0"/>
        </w:rPr>
        <w:t>репозиторії</w:t>
      </w:r>
      <w:proofErr w:type="spellEnd"/>
      <w:r w:rsidRPr="00283C03">
        <w:rPr>
          <w:rStyle w:val="af1"/>
          <w:i w:val="0"/>
          <w:iCs w:val="0"/>
        </w:rPr>
        <w:t xml:space="preserve"> </w:t>
      </w:r>
      <w:proofErr w:type="spellStart"/>
      <w:r w:rsidRPr="00283C03">
        <w:rPr>
          <w:rStyle w:val="af1"/>
          <w:i w:val="0"/>
          <w:iCs w:val="0"/>
        </w:rPr>
        <w:t>виконується</w:t>
      </w:r>
      <w:proofErr w:type="spellEnd"/>
      <w:r w:rsidRPr="00283C03">
        <w:rPr>
          <w:rStyle w:val="af1"/>
          <w:i w:val="0"/>
          <w:iCs w:val="0"/>
        </w:rPr>
        <w:t xml:space="preserve"> командою </w:t>
      </w:r>
      <w:proofErr w:type="spellStart"/>
      <w:r w:rsidRPr="00283C03">
        <w:rPr>
          <w:rStyle w:val="af1"/>
          <w:i w:val="0"/>
          <w:iCs w:val="0"/>
        </w:rPr>
        <w:t>git</w:t>
      </w:r>
      <w:proofErr w:type="spellEnd"/>
      <w:r w:rsidRPr="00283C03">
        <w:rPr>
          <w:rStyle w:val="af1"/>
          <w:i w:val="0"/>
          <w:iCs w:val="0"/>
        </w:rPr>
        <w:t xml:space="preserve"> </w:t>
      </w:r>
      <w:proofErr w:type="spellStart"/>
      <w:r w:rsidRPr="00283C03">
        <w:rPr>
          <w:rStyle w:val="af1"/>
          <w:i w:val="0"/>
          <w:iCs w:val="0"/>
        </w:rPr>
        <w:t>commit</w:t>
      </w:r>
      <w:proofErr w:type="spellEnd"/>
      <w:r w:rsidRPr="00283C03">
        <w:rPr>
          <w:rStyle w:val="af1"/>
          <w:i w:val="0"/>
          <w:iCs w:val="0"/>
        </w:rPr>
        <w:t>.</w:t>
      </w:r>
    </w:p>
    <w:p w14:paraId="46B33BD8" w14:textId="7EB208E1" w:rsidR="00283C03" w:rsidRDefault="00283C03" w:rsidP="00283C03">
      <w:pPr>
        <w:pStyle w:val="af0"/>
        <w:numPr>
          <w:ilvl w:val="0"/>
          <w:numId w:val="11"/>
        </w:numPr>
        <w:ind w:left="426" w:hanging="284"/>
        <w:rPr>
          <w:rStyle w:val="af1"/>
          <w:i w:val="0"/>
          <w:iCs w:val="0"/>
        </w:rPr>
      </w:pPr>
      <w:proofErr w:type="spellStart"/>
      <w:r w:rsidRPr="00283C03">
        <w:rPr>
          <w:rStyle w:val="af1"/>
          <w:i w:val="0"/>
          <w:iCs w:val="0"/>
        </w:rPr>
        <w:t>Який</w:t>
      </w:r>
      <w:proofErr w:type="spellEnd"/>
      <w:r w:rsidRPr="00283C03">
        <w:rPr>
          <w:rStyle w:val="af1"/>
          <w:i w:val="0"/>
          <w:iCs w:val="0"/>
        </w:rPr>
        <w:t xml:space="preserve"> синтаксис </w:t>
      </w:r>
      <w:proofErr w:type="spellStart"/>
      <w:r w:rsidRPr="00283C03">
        <w:rPr>
          <w:rStyle w:val="af1"/>
          <w:i w:val="0"/>
          <w:iCs w:val="0"/>
        </w:rPr>
        <w:t>має</w:t>
      </w:r>
      <w:proofErr w:type="spellEnd"/>
      <w:r w:rsidRPr="00283C03">
        <w:rPr>
          <w:rStyle w:val="af1"/>
          <w:i w:val="0"/>
          <w:iCs w:val="0"/>
        </w:rPr>
        <w:t xml:space="preserve"> команда </w:t>
      </w:r>
      <w:proofErr w:type="spellStart"/>
      <w:r w:rsidRPr="00283C03">
        <w:rPr>
          <w:rStyle w:val="af1"/>
          <w:i w:val="0"/>
          <w:iCs w:val="0"/>
        </w:rPr>
        <w:t>фіксації</w:t>
      </w:r>
      <w:proofErr w:type="spellEnd"/>
      <w:r w:rsidRPr="00283C03">
        <w:rPr>
          <w:rStyle w:val="af1"/>
          <w:i w:val="0"/>
          <w:iCs w:val="0"/>
        </w:rPr>
        <w:t xml:space="preserve"> </w:t>
      </w:r>
      <w:proofErr w:type="spellStart"/>
      <w:r w:rsidRPr="00283C03">
        <w:rPr>
          <w:rStyle w:val="af1"/>
          <w:i w:val="0"/>
          <w:iCs w:val="0"/>
        </w:rPr>
        <w:t>змін</w:t>
      </w:r>
      <w:proofErr w:type="spellEnd"/>
      <w:r w:rsidRPr="00283C03">
        <w:rPr>
          <w:rStyle w:val="af1"/>
          <w:i w:val="0"/>
          <w:iCs w:val="0"/>
        </w:rPr>
        <w:t xml:space="preserve">? </w:t>
      </w:r>
      <w:proofErr w:type="spellStart"/>
      <w:r w:rsidRPr="00283C03">
        <w:rPr>
          <w:rStyle w:val="af1"/>
          <w:i w:val="0"/>
          <w:iCs w:val="0"/>
        </w:rPr>
        <w:t>Що</w:t>
      </w:r>
      <w:proofErr w:type="spellEnd"/>
      <w:r w:rsidRPr="00283C03">
        <w:rPr>
          <w:rStyle w:val="af1"/>
          <w:i w:val="0"/>
          <w:iCs w:val="0"/>
        </w:rPr>
        <w:t xml:space="preserve"> </w:t>
      </w:r>
      <w:proofErr w:type="spellStart"/>
      <w:r w:rsidRPr="00283C03">
        <w:rPr>
          <w:rStyle w:val="af1"/>
          <w:i w:val="0"/>
          <w:iCs w:val="0"/>
        </w:rPr>
        <w:t>необхідно</w:t>
      </w:r>
      <w:proofErr w:type="spellEnd"/>
      <w:r w:rsidRPr="00283C03">
        <w:rPr>
          <w:rStyle w:val="af1"/>
          <w:i w:val="0"/>
          <w:iCs w:val="0"/>
        </w:rPr>
        <w:t xml:space="preserve"> </w:t>
      </w:r>
      <w:proofErr w:type="spellStart"/>
      <w:r w:rsidRPr="00283C03">
        <w:rPr>
          <w:rStyle w:val="af1"/>
          <w:i w:val="0"/>
          <w:iCs w:val="0"/>
        </w:rPr>
        <w:t>вказати</w:t>
      </w:r>
      <w:proofErr w:type="spellEnd"/>
      <w:r w:rsidRPr="00283C03">
        <w:rPr>
          <w:rStyle w:val="af1"/>
          <w:i w:val="0"/>
          <w:iCs w:val="0"/>
        </w:rPr>
        <w:t xml:space="preserve"> </w:t>
      </w:r>
      <w:proofErr w:type="spellStart"/>
      <w:r w:rsidRPr="00283C03">
        <w:rPr>
          <w:rStyle w:val="af1"/>
          <w:i w:val="0"/>
          <w:iCs w:val="0"/>
        </w:rPr>
        <w:t>обов'язково</w:t>
      </w:r>
      <w:proofErr w:type="spellEnd"/>
      <w:r w:rsidRPr="00283C03">
        <w:rPr>
          <w:rStyle w:val="af1"/>
          <w:i w:val="0"/>
          <w:iCs w:val="0"/>
        </w:rPr>
        <w:t>?</w:t>
      </w:r>
    </w:p>
    <w:p w14:paraId="0F0BADCE" w14:textId="360826AA" w:rsidR="006D4287" w:rsidRPr="006D4287" w:rsidRDefault="006D4287" w:rsidP="006D4287">
      <w:pPr>
        <w:pStyle w:val="af0"/>
        <w:ind w:left="426"/>
        <w:rPr>
          <w:rStyle w:val="af1"/>
          <w:i w:val="0"/>
          <w:iCs w:val="0"/>
          <w:lang w:val="uk-UA"/>
        </w:rPr>
      </w:pPr>
      <w:proofErr w:type="spellStart"/>
      <w:r w:rsidRPr="006D4287">
        <w:rPr>
          <w:rStyle w:val="af1"/>
          <w:i w:val="0"/>
          <w:iCs w:val="0"/>
        </w:rPr>
        <w:t>git</w:t>
      </w:r>
      <w:proofErr w:type="spellEnd"/>
      <w:r w:rsidRPr="006D4287">
        <w:rPr>
          <w:rStyle w:val="af1"/>
          <w:i w:val="0"/>
          <w:iCs w:val="0"/>
        </w:rPr>
        <w:t xml:space="preserve"> </w:t>
      </w:r>
      <w:proofErr w:type="spellStart"/>
      <w:r w:rsidRPr="006D4287">
        <w:rPr>
          <w:rStyle w:val="af1"/>
          <w:i w:val="0"/>
          <w:iCs w:val="0"/>
        </w:rPr>
        <w:t>commit</w:t>
      </w:r>
      <w:proofErr w:type="spellEnd"/>
      <w:r w:rsidRPr="006D4287">
        <w:rPr>
          <w:rStyle w:val="af1"/>
          <w:i w:val="0"/>
          <w:iCs w:val="0"/>
        </w:rPr>
        <w:t xml:space="preserve"> -m "</w:t>
      </w:r>
      <w:r>
        <w:rPr>
          <w:rStyle w:val="af1"/>
          <w:i w:val="0"/>
          <w:iCs w:val="0"/>
          <w:lang w:val="uk-UA"/>
        </w:rPr>
        <w:t>К</w:t>
      </w:r>
      <w:proofErr w:type="spellStart"/>
      <w:r w:rsidRPr="006D4287">
        <w:rPr>
          <w:rStyle w:val="af1"/>
          <w:i w:val="0"/>
          <w:iCs w:val="0"/>
        </w:rPr>
        <w:t>оментар</w:t>
      </w:r>
      <w:proofErr w:type="spellEnd"/>
      <w:r w:rsidRPr="006D4287">
        <w:rPr>
          <w:rStyle w:val="af1"/>
          <w:i w:val="0"/>
          <w:iCs w:val="0"/>
        </w:rPr>
        <w:t xml:space="preserve"> до </w:t>
      </w:r>
      <w:proofErr w:type="spellStart"/>
      <w:r w:rsidRPr="006D4287">
        <w:rPr>
          <w:rStyle w:val="af1"/>
          <w:i w:val="0"/>
          <w:iCs w:val="0"/>
        </w:rPr>
        <w:t>змін</w:t>
      </w:r>
      <w:proofErr w:type="spellEnd"/>
      <w:r w:rsidRPr="006D4287">
        <w:rPr>
          <w:rStyle w:val="af1"/>
          <w:i w:val="0"/>
          <w:iCs w:val="0"/>
        </w:rPr>
        <w:t>"</w:t>
      </w:r>
      <w:r>
        <w:rPr>
          <w:rStyle w:val="af1"/>
          <w:i w:val="0"/>
          <w:iCs w:val="0"/>
          <w:lang w:val="uk-UA"/>
        </w:rPr>
        <w:t>--</w:t>
      </w:r>
      <w:r w:rsidRPr="006D4287">
        <w:rPr>
          <w:rStyle w:val="af1"/>
          <w:i w:val="0"/>
          <w:iCs w:val="0"/>
          <w:lang w:val="uk-UA"/>
        </w:rPr>
        <w:t>потрібно вказати коментар, який пояснює сутність змін</w:t>
      </w:r>
    </w:p>
    <w:p w14:paraId="650B9C84" w14:textId="71C01E5F" w:rsidR="00283C03" w:rsidRDefault="00283C03" w:rsidP="00283C03">
      <w:pPr>
        <w:pStyle w:val="af0"/>
        <w:numPr>
          <w:ilvl w:val="0"/>
          <w:numId w:val="11"/>
        </w:numPr>
        <w:ind w:left="426" w:hanging="284"/>
        <w:rPr>
          <w:rStyle w:val="af1"/>
          <w:i w:val="0"/>
          <w:iCs w:val="0"/>
        </w:rPr>
      </w:pPr>
      <w:proofErr w:type="spellStart"/>
      <w:r w:rsidRPr="00283C03">
        <w:rPr>
          <w:rStyle w:val="af1"/>
          <w:i w:val="0"/>
          <w:iCs w:val="0"/>
        </w:rPr>
        <w:t>Якою</w:t>
      </w:r>
      <w:proofErr w:type="spellEnd"/>
      <w:r w:rsidRPr="00283C03">
        <w:rPr>
          <w:rStyle w:val="af1"/>
          <w:i w:val="0"/>
          <w:iCs w:val="0"/>
        </w:rPr>
        <w:t xml:space="preserve"> командою </w:t>
      </w:r>
      <w:proofErr w:type="spellStart"/>
      <w:r w:rsidRPr="00283C03">
        <w:rPr>
          <w:rStyle w:val="af1"/>
          <w:i w:val="0"/>
          <w:iCs w:val="0"/>
        </w:rPr>
        <w:t>можна</w:t>
      </w:r>
      <w:proofErr w:type="spellEnd"/>
      <w:r w:rsidRPr="00283C03">
        <w:rPr>
          <w:rStyle w:val="af1"/>
          <w:i w:val="0"/>
          <w:iCs w:val="0"/>
        </w:rPr>
        <w:t xml:space="preserve"> </w:t>
      </w:r>
      <w:proofErr w:type="spellStart"/>
      <w:r w:rsidRPr="00283C03">
        <w:rPr>
          <w:rStyle w:val="af1"/>
          <w:i w:val="0"/>
          <w:iCs w:val="0"/>
        </w:rPr>
        <w:t>вивантажити</w:t>
      </w:r>
      <w:proofErr w:type="spellEnd"/>
      <w:r w:rsidRPr="00283C03">
        <w:rPr>
          <w:rStyle w:val="af1"/>
          <w:i w:val="0"/>
          <w:iCs w:val="0"/>
        </w:rPr>
        <w:t xml:space="preserve"> </w:t>
      </w:r>
      <w:proofErr w:type="spellStart"/>
      <w:r w:rsidRPr="00283C03">
        <w:rPr>
          <w:rStyle w:val="af1"/>
          <w:i w:val="0"/>
          <w:iCs w:val="0"/>
        </w:rPr>
        <w:t>файли</w:t>
      </w:r>
      <w:proofErr w:type="spellEnd"/>
      <w:r w:rsidRPr="00283C03">
        <w:rPr>
          <w:rStyle w:val="af1"/>
          <w:i w:val="0"/>
          <w:iCs w:val="0"/>
        </w:rPr>
        <w:t xml:space="preserve"> на </w:t>
      </w:r>
      <w:proofErr w:type="spellStart"/>
      <w:r w:rsidRPr="00283C03">
        <w:rPr>
          <w:rStyle w:val="af1"/>
          <w:i w:val="0"/>
          <w:iCs w:val="0"/>
        </w:rPr>
        <w:t>Github</w:t>
      </w:r>
      <w:proofErr w:type="spellEnd"/>
      <w:r w:rsidRPr="00283C03">
        <w:rPr>
          <w:rStyle w:val="af1"/>
          <w:i w:val="0"/>
          <w:iCs w:val="0"/>
        </w:rPr>
        <w:t xml:space="preserve"> </w:t>
      </w:r>
      <w:proofErr w:type="spellStart"/>
      <w:r w:rsidRPr="00283C03">
        <w:rPr>
          <w:rStyle w:val="af1"/>
          <w:i w:val="0"/>
          <w:iCs w:val="0"/>
        </w:rPr>
        <w:t>чи</w:t>
      </w:r>
      <w:proofErr w:type="spellEnd"/>
      <w:r w:rsidRPr="00283C03">
        <w:rPr>
          <w:rStyle w:val="af1"/>
          <w:i w:val="0"/>
          <w:iCs w:val="0"/>
        </w:rPr>
        <w:t xml:space="preserve"> </w:t>
      </w:r>
      <w:proofErr w:type="spellStart"/>
      <w:r w:rsidRPr="00283C03">
        <w:rPr>
          <w:rStyle w:val="af1"/>
          <w:i w:val="0"/>
          <w:iCs w:val="0"/>
        </w:rPr>
        <w:t>Bitbucket</w:t>
      </w:r>
      <w:proofErr w:type="spellEnd"/>
      <w:r w:rsidRPr="00283C03">
        <w:rPr>
          <w:rStyle w:val="af1"/>
          <w:i w:val="0"/>
          <w:iCs w:val="0"/>
        </w:rPr>
        <w:t>?</w:t>
      </w:r>
    </w:p>
    <w:p w14:paraId="725A21D0" w14:textId="72364DBF" w:rsidR="006D4287" w:rsidRDefault="006D4287" w:rsidP="006D4287">
      <w:pPr>
        <w:pStyle w:val="af0"/>
        <w:ind w:left="426"/>
        <w:rPr>
          <w:rStyle w:val="af1"/>
          <w:i w:val="0"/>
          <w:iCs w:val="0"/>
          <w:lang w:val="uk-UA"/>
        </w:rPr>
      </w:pPr>
      <w:r>
        <w:rPr>
          <w:rStyle w:val="af1"/>
          <w:i w:val="0"/>
          <w:iCs w:val="0"/>
          <w:lang w:val="uk-UA"/>
        </w:rPr>
        <w:t xml:space="preserve">Для </w:t>
      </w:r>
      <w:proofErr w:type="spellStart"/>
      <w:r>
        <w:rPr>
          <w:rStyle w:val="af1"/>
          <w:i w:val="0"/>
          <w:iCs w:val="0"/>
          <w:lang w:val="uk-UA"/>
        </w:rPr>
        <w:t>Гітхаб</w:t>
      </w:r>
      <w:proofErr w:type="spellEnd"/>
      <w:r>
        <w:rPr>
          <w:rStyle w:val="af1"/>
          <w:i w:val="0"/>
          <w:iCs w:val="0"/>
          <w:lang w:val="uk-UA"/>
        </w:rPr>
        <w:t>:</w:t>
      </w:r>
    </w:p>
    <w:p w14:paraId="285198E4" w14:textId="52D0FFCB" w:rsidR="006D4287" w:rsidRDefault="006D4287" w:rsidP="006D4287">
      <w:pPr>
        <w:pStyle w:val="af0"/>
        <w:ind w:left="426"/>
        <w:rPr>
          <w:rStyle w:val="af1"/>
          <w:i w:val="0"/>
          <w:iCs w:val="0"/>
          <w:lang w:val="uk-UA"/>
        </w:rPr>
      </w:pPr>
      <w:proofErr w:type="spellStart"/>
      <w:r w:rsidRPr="006D4287">
        <w:rPr>
          <w:rStyle w:val="af1"/>
          <w:i w:val="0"/>
          <w:iCs w:val="0"/>
          <w:lang w:val="uk-UA"/>
        </w:rPr>
        <w:t>git</w:t>
      </w:r>
      <w:proofErr w:type="spellEnd"/>
      <w:r w:rsidRPr="006D4287">
        <w:rPr>
          <w:rStyle w:val="af1"/>
          <w:i w:val="0"/>
          <w:iCs w:val="0"/>
          <w:lang w:val="uk-UA"/>
        </w:rPr>
        <w:t xml:space="preserve"> </w:t>
      </w:r>
      <w:proofErr w:type="spellStart"/>
      <w:r w:rsidRPr="006D4287">
        <w:rPr>
          <w:rStyle w:val="af1"/>
          <w:i w:val="0"/>
          <w:iCs w:val="0"/>
          <w:lang w:val="uk-UA"/>
        </w:rPr>
        <w:t>push</w:t>
      </w:r>
      <w:proofErr w:type="spellEnd"/>
      <w:r w:rsidRPr="006D4287">
        <w:rPr>
          <w:rStyle w:val="af1"/>
          <w:i w:val="0"/>
          <w:iCs w:val="0"/>
          <w:lang w:val="uk-UA"/>
        </w:rPr>
        <w:t xml:space="preserve"> </w:t>
      </w:r>
      <w:proofErr w:type="spellStart"/>
      <w:r w:rsidRPr="006D4287">
        <w:rPr>
          <w:rStyle w:val="af1"/>
          <w:i w:val="0"/>
          <w:iCs w:val="0"/>
          <w:lang w:val="uk-UA"/>
        </w:rPr>
        <w:t>origin</w:t>
      </w:r>
      <w:proofErr w:type="spellEnd"/>
      <w:r w:rsidRPr="006D4287">
        <w:rPr>
          <w:rStyle w:val="af1"/>
          <w:i w:val="0"/>
          <w:iCs w:val="0"/>
          <w:lang w:val="uk-UA"/>
        </w:rPr>
        <w:t xml:space="preserve"> &lt;гілка&gt;</w:t>
      </w:r>
    </w:p>
    <w:p w14:paraId="36F1E284" w14:textId="25436646" w:rsidR="006D4287" w:rsidRPr="006D4287" w:rsidRDefault="006D4287" w:rsidP="006D4287">
      <w:pPr>
        <w:pStyle w:val="af0"/>
        <w:ind w:left="426"/>
        <w:rPr>
          <w:rStyle w:val="af1"/>
          <w:i w:val="0"/>
          <w:iCs w:val="0"/>
          <w:lang w:val="uk-UA"/>
        </w:rPr>
      </w:pPr>
      <w:proofErr w:type="spellStart"/>
      <w:r w:rsidRPr="006D4287">
        <w:rPr>
          <w:rStyle w:val="af1"/>
          <w:i w:val="0"/>
          <w:iCs w:val="0"/>
          <w:lang w:val="uk-UA"/>
        </w:rPr>
        <w:t>git</w:t>
      </w:r>
      <w:proofErr w:type="spellEnd"/>
      <w:r w:rsidRPr="006D4287">
        <w:rPr>
          <w:rStyle w:val="af1"/>
          <w:i w:val="0"/>
          <w:iCs w:val="0"/>
          <w:lang w:val="uk-UA"/>
        </w:rPr>
        <w:t xml:space="preserve"> </w:t>
      </w:r>
      <w:proofErr w:type="spellStart"/>
      <w:r w:rsidRPr="006D4287">
        <w:rPr>
          <w:rStyle w:val="af1"/>
          <w:i w:val="0"/>
          <w:iCs w:val="0"/>
          <w:lang w:val="uk-UA"/>
        </w:rPr>
        <w:t>push</w:t>
      </w:r>
      <w:proofErr w:type="spellEnd"/>
      <w:r w:rsidRPr="006D4287">
        <w:rPr>
          <w:rStyle w:val="af1"/>
          <w:i w:val="0"/>
          <w:iCs w:val="0"/>
          <w:lang w:val="uk-UA"/>
        </w:rPr>
        <w:t xml:space="preserve"> &lt;репозиторій&gt; &lt;гілка&gt;</w:t>
      </w:r>
    </w:p>
    <w:p w14:paraId="098065FF" w14:textId="25B74474" w:rsidR="00283C03" w:rsidRDefault="00283C03" w:rsidP="00283C03">
      <w:pPr>
        <w:pStyle w:val="af0"/>
        <w:numPr>
          <w:ilvl w:val="0"/>
          <w:numId w:val="11"/>
        </w:numPr>
        <w:ind w:left="426" w:hanging="284"/>
        <w:rPr>
          <w:rStyle w:val="af1"/>
          <w:i w:val="0"/>
          <w:iCs w:val="0"/>
        </w:rPr>
      </w:pPr>
      <w:r w:rsidRPr="00283C03">
        <w:rPr>
          <w:rStyle w:val="af1"/>
          <w:i w:val="0"/>
          <w:iCs w:val="0"/>
        </w:rPr>
        <w:t xml:space="preserve">Яким чином в </w:t>
      </w:r>
      <w:proofErr w:type="spellStart"/>
      <w:r w:rsidRPr="00283C03">
        <w:rPr>
          <w:rStyle w:val="af1"/>
          <w:i w:val="0"/>
          <w:iCs w:val="0"/>
        </w:rPr>
        <w:t>консолі</w:t>
      </w:r>
      <w:proofErr w:type="spellEnd"/>
      <w:r w:rsidRPr="00283C03">
        <w:rPr>
          <w:rStyle w:val="af1"/>
          <w:i w:val="0"/>
          <w:iCs w:val="0"/>
        </w:rPr>
        <w:t xml:space="preserve"> </w:t>
      </w:r>
      <w:proofErr w:type="spellStart"/>
      <w:r w:rsidRPr="00283C03">
        <w:rPr>
          <w:rStyle w:val="af1"/>
          <w:i w:val="0"/>
          <w:iCs w:val="0"/>
        </w:rPr>
        <w:t>перемкнутись</w:t>
      </w:r>
      <w:proofErr w:type="spellEnd"/>
      <w:r w:rsidRPr="00283C03">
        <w:rPr>
          <w:rStyle w:val="af1"/>
          <w:i w:val="0"/>
          <w:iCs w:val="0"/>
        </w:rPr>
        <w:t xml:space="preserve"> з одного </w:t>
      </w:r>
      <w:proofErr w:type="spellStart"/>
      <w:r w:rsidRPr="00283C03">
        <w:rPr>
          <w:rStyle w:val="af1"/>
          <w:i w:val="0"/>
          <w:iCs w:val="0"/>
        </w:rPr>
        <w:t>репозиторію</w:t>
      </w:r>
      <w:proofErr w:type="spellEnd"/>
      <w:r w:rsidRPr="00283C03">
        <w:rPr>
          <w:rStyle w:val="af1"/>
          <w:i w:val="0"/>
          <w:iCs w:val="0"/>
        </w:rPr>
        <w:t xml:space="preserve"> на </w:t>
      </w:r>
      <w:proofErr w:type="spellStart"/>
      <w:r w:rsidRPr="00283C03">
        <w:rPr>
          <w:rStyle w:val="af1"/>
          <w:i w:val="0"/>
          <w:iCs w:val="0"/>
        </w:rPr>
        <w:t>інший</w:t>
      </w:r>
      <w:proofErr w:type="spellEnd"/>
      <w:r w:rsidRPr="00283C03">
        <w:rPr>
          <w:rStyle w:val="af1"/>
          <w:i w:val="0"/>
          <w:iCs w:val="0"/>
        </w:rPr>
        <w:t>?</w:t>
      </w:r>
    </w:p>
    <w:p w14:paraId="02C9D263" w14:textId="21555521" w:rsidR="006D4287" w:rsidRPr="00283C03" w:rsidRDefault="006D4287" w:rsidP="006D4287">
      <w:pPr>
        <w:pStyle w:val="af0"/>
        <w:ind w:left="426"/>
        <w:rPr>
          <w:rStyle w:val="af1"/>
          <w:i w:val="0"/>
          <w:iCs w:val="0"/>
        </w:rPr>
      </w:pPr>
      <w:r w:rsidRPr="006D4287">
        <w:rPr>
          <w:rStyle w:val="af1"/>
          <w:i w:val="0"/>
          <w:iCs w:val="0"/>
        </w:rPr>
        <w:t xml:space="preserve">Для </w:t>
      </w:r>
      <w:proofErr w:type="spellStart"/>
      <w:r w:rsidRPr="006D4287">
        <w:rPr>
          <w:rStyle w:val="af1"/>
          <w:i w:val="0"/>
          <w:iCs w:val="0"/>
        </w:rPr>
        <w:t>перемикання</w:t>
      </w:r>
      <w:proofErr w:type="spellEnd"/>
      <w:r w:rsidRPr="006D4287">
        <w:rPr>
          <w:rStyle w:val="af1"/>
          <w:i w:val="0"/>
          <w:iCs w:val="0"/>
        </w:rPr>
        <w:t xml:space="preserve"> </w:t>
      </w:r>
      <w:proofErr w:type="spellStart"/>
      <w:r w:rsidRPr="006D4287">
        <w:rPr>
          <w:rStyle w:val="af1"/>
          <w:i w:val="0"/>
          <w:iCs w:val="0"/>
        </w:rPr>
        <w:t>між</w:t>
      </w:r>
      <w:proofErr w:type="spellEnd"/>
      <w:r w:rsidRPr="006D4287">
        <w:rPr>
          <w:rStyle w:val="af1"/>
          <w:i w:val="0"/>
          <w:iCs w:val="0"/>
        </w:rPr>
        <w:t xml:space="preserve"> </w:t>
      </w:r>
      <w:proofErr w:type="spellStart"/>
      <w:r w:rsidRPr="006D4287">
        <w:rPr>
          <w:rStyle w:val="af1"/>
          <w:i w:val="0"/>
          <w:iCs w:val="0"/>
        </w:rPr>
        <w:t>репозиторіями</w:t>
      </w:r>
      <w:proofErr w:type="spellEnd"/>
      <w:r w:rsidRPr="006D4287">
        <w:rPr>
          <w:rStyle w:val="af1"/>
          <w:i w:val="0"/>
          <w:iCs w:val="0"/>
        </w:rPr>
        <w:t xml:space="preserve"> в </w:t>
      </w:r>
      <w:proofErr w:type="spellStart"/>
      <w:r w:rsidRPr="006D4287">
        <w:rPr>
          <w:rStyle w:val="af1"/>
          <w:i w:val="0"/>
          <w:iCs w:val="0"/>
        </w:rPr>
        <w:t>консолі</w:t>
      </w:r>
      <w:proofErr w:type="spellEnd"/>
      <w:r w:rsidRPr="006D4287">
        <w:rPr>
          <w:rStyle w:val="af1"/>
          <w:i w:val="0"/>
          <w:iCs w:val="0"/>
        </w:rPr>
        <w:t xml:space="preserve"> </w:t>
      </w:r>
      <w:r>
        <w:rPr>
          <w:rStyle w:val="af1"/>
          <w:i w:val="0"/>
          <w:iCs w:val="0"/>
          <w:lang w:val="uk-UA"/>
        </w:rPr>
        <w:t>треба</w:t>
      </w:r>
      <w:r w:rsidRPr="006D4287">
        <w:rPr>
          <w:rStyle w:val="af1"/>
          <w:i w:val="0"/>
          <w:iCs w:val="0"/>
        </w:rPr>
        <w:t xml:space="preserve"> </w:t>
      </w:r>
      <w:proofErr w:type="spellStart"/>
      <w:r w:rsidRPr="006D4287">
        <w:rPr>
          <w:rStyle w:val="af1"/>
          <w:i w:val="0"/>
          <w:iCs w:val="0"/>
        </w:rPr>
        <w:t>використовувати</w:t>
      </w:r>
      <w:proofErr w:type="spellEnd"/>
      <w:r w:rsidRPr="006D4287">
        <w:rPr>
          <w:rStyle w:val="af1"/>
          <w:i w:val="0"/>
          <w:iCs w:val="0"/>
        </w:rPr>
        <w:t xml:space="preserve"> команду </w:t>
      </w:r>
      <w:proofErr w:type="spellStart"/>
      <w:r w:rsidRPr="006D4287">
        <w:rPr>
          <w:rStyle w:val="af1"/>
          <w:i w:val="0"/>
          <w:iCs w:val="0"/>
        </w:rPr>
        <w:t>cd</w:t>
      </w:r>
      <w:proofErr w:type="spellEnd"/>
      <w:r w:rsidRPr="006D4287">
        <w:rPr>
          <w:rStyle w:val="af1"/>
          <w:i w:val="0"/>
          <w:iCs w:val="0"/>
        </w:rPr>
        <w:t>.</w:t>
      </w:r>
    </w:p>
    <w:p w14:paraId="1DD5ACA6" w14:textId="74E56128" w:rsidR="00283C03" w:rsidRDefault="00283C03" w:rsidP="00283C03">
      <w:pPr>
        <w:pStyle w:val="af0"/>
        <w:numPr>
          <w:ilvl w:val="0"/>
          <w:numId w:val="11"/>
        </w:numPr>
        <w:ind w:left="426" w:hanging="284"/>
        <w:rPr>
          <w:rStyle w:val="af1"/>
          <w:i w:val="0"/>
          <w:iCs w:val="0"/>
        </w:rPr>
      </w:pPr>
      <w:proofErr w:type="spellStart"/>
      <w:r w:rsidRPr="00283C03">
        <w:rPr>
          <w:rStyle w:val="af1"/>
          <w:i w:val="0"/>
          <w:iCs w:val="0"/>
        </w:rPr>
        <w:t>Що</w:t>
      </w:r>
      <w:proofErr w:type="spellEnd"/>
      <w:r w:rsidRPr="00283C03">
        <w:rPr>
          <w:rStyle w:val="af1"/>
          <w:i w:val="0"/>
          <w:iCs w:val="0"/>
        </w:rPr>
        <w:t xml:space="preserve"> робить команда </w:t>
      </w:r>
      <w:proofErr w:type="spellStart"/>
      <w:r w:rsidRPr="00283C03">
        <w:rPr>
          <w:rStyle w:val="af1"/>
          <w:i w:val="0"/>
          <w:iCs w:val="0"/>
        </w:rPr>
        <w:t>git</w:t>
      </w:r>
      <w:proofErr w:type="spellEnd"/>
      <w:r w:rsidRPr="00283C03">
        <w:rPr>
          <w:rStyle w:val="af1"/>
          <w:i w:val="0"/>
          <w:iCs w:val="0"/>
        </w:rPr>
        <w:t xml:space="preserve"> </w:t>
      </w:r>
      <w:proofErr w:type="spellStart"/>
      <w:r w:rsidRPr="00283C03">
        <w:rPr>
          <w:rStyle w:val="af1"/>
          <w:i w:val="0"/>
          <w:iCs w:val="0"/>
        </w:rPr>
        <w:t>add</w:t>
      </w:r>
      <w:proofErr w:type="spellEnd"/>
      <w:r w:rsidRPr="00283C03">
        <w:rPr>
          <w:rStyle w:val="af1"/>
          <w:i w:val="0"/>
          <w:iCs w:val="0"/>
        </w:rPr>
        <w:t>?</w:t>
      </w:r>
    </w:p>
    <w:p w14:paraId="1ECD34C5" w14:textId="007F2324" w:rsidR="006D4287" w:rsidRPr="00283C03" w:rsidRDefault="006D4287" w:rsidP="006D4287">
      <w:pPr>
        <w:pStyle w:val="af0"/>
        <w:ind w:left="426"/>
        <w:rPr>
          <w:rStyle w:val="af1"/>
          <w:i w:val="0"/>
          <w:iCs w:val="0"/>
        </w:rPr>
      </w:pPr>
      <w:r w:rsidRPr="006D4287">
        <w:rPr>
          <w:rStyle w:val="af1"/>
          <w:i w:val="0"/>
          <w:iCs w:val="0"/>
        </w:rPr>
        <w:t xml:space="preserve">Команда </w:t>
      </w:r>
      <w:proofErr w:type="spellStart"/>
      <w:r w:rsidRPr="006D4287">
        <w:rPr>
          <w:rStyle w:val="af1"/>
          <w:i w:val="0"/>
          <w:iCs w:val="0"/>
        </w:rPr>
        <w:t>git</w:t>
      </w:r>
      <w:proofErr w:type="spellEnd"/>
      <w:r w:rsidRPr="006D4287">
        <w:rPr>
          <w:rStyle w:val="af1"/>
          <w:i w:val="0"/>
          <w:iCs w:val="0"/>
        </w:rPr>
        <w:t xml:space="preserve"> </w:t>
      </w:r>
      <w:proofErr w:type="spellStart"/>
      <w:r w:rsidRPr="006D4287">
        <w:rPr>
          <w:rStyle w:val="af1"/>
          <w:i w:val="0"/>
          <w:iCs w:val="0"/>
        </w:rPr>
        <w:t>add</w:t>
      </w:r>
      <w:proofErr w:type="spellEnd"/>
      <w:r w:rsidRPr="006D4287">
        <w:rPr>
          <w:rStyle w:val="af1"/>
          <w:i w:val="0"/>
          <w:iCs w:val="0"/>
        </w:rPr>
        <w:t xml:space="preserve"> </w:t>
      </w:r>
      <w:proofErr w:type="spellStart"/>
      <w:r w:rsidRPr="006D4287">
        <w:rPr>
          <w:rStyle w:val="af1"/>
          <w:i w:val="0"/>
          <w:iCs w:val="0"/>
        </w:rPr>
        <w:t>додає</w:t>
      </w:r>
      <w:proofErr w:type="spellEnd"/>
      <w:r w:rsidRPr="006D4287">
        <w:rPr>
          <w:rStyle w:val="af1"/>
          <w:i w:val="0"/>
          <w:iCs w:val="0"/>
        </w:rPr>
        <w:t xml:space="preserve"> </w:t>
      </w:r>
      <w:proofErr w:type="spellStart"/>
      <w:r w:rsidRPr="006D4287">
        <w:rPr>
          <w:rStyle w:val="af1"/>
          <w:i w:val="0"/>
          <w:iCs w:val="0"/>
        </w:rPr>
        <w:t>файли</w:t>
      </w:r>
      <w:proofErr w:type="spellEnd"/>
      <w:r w:rsidRPr="006D4287">
        <w:rPr>
          <w:rStyle w:val="af1"/>
          <w:i w:val="0"/>
          <w:iCs w:val="0"/>
        </w:rPr>
        <w:t xml:space="preserve"> </w:t>
      </w:r>
      <w:proofErr w:type="spellStart"/>
      <w:r w:rsidRPr="006D4287">
        <w:rPr>
          <w:rStyle w:val="af1"/>
          <w:i w:val="0"/>
          <w:iCs w:val="0"/>
        </w:rPr>
        <w:t>або</w:t>
      </w:r>
      <w:proofErr w:type="spellEnd"/>
      <w:r w:rsidRPr="006D4287">
        <w:rPr>
          <w:rStyle w:val="af1"/>
          <w:i w:val="0"/>
          <w:iCs w:val="0"/>
        </w:rPr>
        <w:t xml:space="preserve"> </w:t>
      </w:r>
      <w:proofErr w:type="spellStart"/>
      <w:r w:rsidRPr="006D4287">
        <w:rPr>
          <w:rStyle w:val="af1"/>
          <w:i w:val="0"/>
          <w:iCs w:val="0"/>
        </w:rPr>
        <w:t>зміни</w:t>
      </w:r>
      <w:proofErr w:type="spellEnd"/>
      <w:r w:rsidRPr="006D4287">
        <w:rPr>
          <w:rStyle w:val="af1"/>
          <w:i w:val="0"/>
          <w:iCs w:val="0"/>
        </w:rPr>
        <w:t xml:space="preserve"> у </w:t>
      </w:r>
      <w:proofErr w:type="spellStart"/>
      <w:r w:rsidRPr="006D4287">
        <w:rPr>
          <w:rStyle w:val="af1"/>
          <w:i w:val="0"/>
          <w:iCs w:val="0"/>
        </w:rPr>
        <w:t>індекс</w:t>
      </w:r>
      <w:proofErr w:type="spellEnd"/>
      <w:r w:rsidRPr="006D4287">
        <w:rPr>
          <w:rStyle w:val="af1"/>
          <w:i w:val="0"/>
          <w:iCs w:val="0"/>
        </w:rPr>
        <w:t xml:space="preserve"> , </w:t>
      </w:r>
      <w:proofErr w:type="spellStart"/>
      <w:r w:rsidRPr="006D4287">
        <w:rPr>
          <w:rStyle w:val="af1"/>
          <w:i w:val="0"/>
          <w:iCs w:val="0"/>
        </w:rPr>
        <w:t>готовлячи</w:t>
      </w:r>
      <w:proofErr w:type="spellEnd"/>
      <w:r w:rsidRPr="006D4287">
        <w:rPr>
          <w:rStyle w:val="af1"/>
          <w:i w:val="0"/>
          <w:iCs w:val="0"/>
        </w:rPr>
        <w:t xml:space="preserve"> </w:t>
      </w:r>
      <w:proofErr w:type="spellStart"/>
      <w:r w:rsidRPr="006D4287">
        <w:rPr>
          <w:rStyle w:val="af1"/>
          <w:i w:val="0"/>
          <w:iCs w:val="0"/>
        </w:rPr>
        <w:t>їх</w:t>
      </w:r>
      <w:proofErr w:type="spellEnd"/>
      <w:r w:rsidRPr="006D4287">
        <w:rPr>
          <w:rStyle w:val="af1"/>
          <w:i w:val="0"/>
          <w:iCs w:val="0"/>
        </w:rPr>
        <w:t xml:space="preserve"> для </w:t>
      </w:r>
      <w:proofErr w:type="spellStart"/>
      <w:r w:rsidRPr="006D4287">
        <w:rPr>
          <w:rStyle w:val="af1"/>
          <w:i w:val="0"/>
          <w:iCs w:val="0"/>
        </w:rPr>
        <w:t>фіксації</w:t>
      </w:r>
      <w:proofErr w:type="spellEnd"/>
      <w:r w:rsidRPr="006D4287">
        <w:rPr>
          <w:rStyle w:val="af1"/>
          <w:i w:val="0"/>
          <w:iCs w:val="0"/>
        </w:rPr>
        <w:t>.</w:t>
      </w:r>
    </w:p>
    <w:p w14:paraId="294D1AF2" w14:textId="2873C66A" w:rsidR="00283C03" w:rsidRDefault="00283C03" w:rsidP="00283C03">
      <w:pPr>
        <w:pStyle w:val="af0"/>
        <w:numPr>
          <w:ilvl w:val="0"/>
          <w:numId w:val="11"/>
        </w:numPr>
        <w:ind w:left="426" w:hanging="284"/>
        <w:rPr>
          <w:rStyle w:val="af1"/>
          <w:i w:val="0"/>
          <w:iCs w:val="0"/>
        </w:rPr>
      </w:pPr>
      <w:proofErr w:type="spellStart"/>
      <w:r w:rsidRPr="00283C03">
        <w:rPr>
          <w:rStyle w:val="af1"/>
          <w:i w:val="0"/>
          <w:iCs w:val="0"/>
        </w:rPr>
        <w:t>Що</w:t>
      </w:r>
      <w:proofErr w:type="spellEnd"/>
      <w:r w:rsidRPr="00283C03">
        <w:rPr>
          <w:rStyle w:val="af1"/>
          <w:i w:val="0"/>
          <w:iCs w:val="0"/>
        </w:rPr>
        <w:t xml:space="preserve"> робить команда </w:t>
      </w:r>
      <w:proofErr w:type="spellStart"/>
      <w:r w:rsidRPr="00283C03">
        <w:rPr>
          <w:rStyle w:val="af1"/>
          <w:i w:val="0"/>
          <w:iCs w:val="0"/>
        </w:rPr>
        <w:t>git</w:t>
      </w:r>
      <w:proofErr w:type="spellEnd"/>
      <w:r w:rsidRPr="00283C03">
        <w:rPr>
          <w:rStyle w:val="af1"/>
          <w:i w:val="0"/>
          <w:iCs w:val="0"/>
        </w:rPr>
        <w:t xml:space="preserve"> </w:t>
      </w:r>
      <w:proofErr w:type="spellStart"/>
      <w:r w:rsidRPr="00283C03">
        <w:rPr>
          <w:rStyle w:val="af1"/>
          <w:i w:val="0"/>
          <w:iCs w:val="0"/>
        </w:rPr>
        <w:t>rm</w:t>
      </w:r>
      <w:proofErr w:type="spellEnd"/>
      <w:r w:rsidRPr="00283C03">
        <w:rPr>
          <w:rStyle w:val="af1"/>
          <w:i w:val="0"/>
          <w:iCs w:val="0"/>
        </w:rPr>
        <w:t>?</w:t>
      </w:r>
    </w:p>
    <w:p w14:paraId="7C8F9C09" w14:textId="3EB90EA2" w:rsidR="006D4287" w:rsidRPr="00283C03" w:rsidRDefault="006D4287" w:rsidP="006D4287">
      <w:pPr>
        <w:pStyle w:val="af0"/>
        <w:ind w:left="426"/>
        <w:rPr>
          <w:rStyle w:val="af1"/>
          <w:i w:val="0"/>
          <w:iCs w:val="0"/>
        </w:rPr>
      </w:pPr>
      <w:r w:rsidRPr="006D4287">
        <w:rPr>
          <w:rStyle w:val="af1"/>
          <w:i w:val="0"/>
          <w:iCs w:val="0"/>
        </w:rPr>
        <w:t xml:space="preserve">Команда </w:t>
      </w:r>
      <w:proofErr w:type="spellStart"/>
      <w:r w:rsidRPr="006D4287">
        <w:rPr>
          <w:rStyle w:val="af1"/>
          <w:i w:val="0"/>
          <w:iCs w:val="0"/>
        </w:rPr>
        <w:t>git</w:t>
      </w:r>
      <w:proofErr w:type="spellEnd"/>
      <w:r w:rsidRPr="006D4287">
        <w:rPr>
          <w:rStyle w:val="af1"/>
          <w:i w:val="0"/>
          <w:iCs w:val="0"/>
        </w:rPr>
        <w:t xml:space="preserve"> </w:t>
      </w:r>
      <w:proofErr w:type="spellStart"/>
      <w:r w:rsidRPr="006D4287">
        <w:rPr>
          <w:rStyle w:val="af1"/>
          <w:i w:val="0"/>
          <w:iCs w:val="0"/>
        </w:rPr>
        <w:t>rm</w:t>
      </w:r>
      <w:proofErr w:type="spellEnd"/>
      <w:r w:rsidRPr="006D4287">
        <w:rPr>
          <w:rStyle w:val="af1"/>
          <w:i w:val="0"/>
          <w:iCs w:val="0"/>
        </w:rPr>
        <w:t xml:space="preserve"> </w:t>
      </w:r>
      <w:proofErr w:type="spellStart"/>
      <w:r w:rsidRPr="006D4287">
        <w:rPr>
          <w:rStyle w:val="af1"/>
          <w:i w:val="0"/>
          <w:iCs w:val="0"/>
        </w:rPr>
        <w:t>використовується</w:t>
      </w:r>
      <w:proofErr w:type="spellEnd"/>
      <w:r w:rsidRPr="006D4287">
        <w:rPr>
          <w:rStyle w:val="af1"/>
          <w:i w:val="0"/>
          <w:iCs w:val="0"/>
        </w:rPr>
        <w:t xml:space="preserve"> для </w:t>
      </w:r>
      <w:proofErr w:type="spellStart"/>
      <w:r w:rsidRPr="006D4287">
        <w:rPr>
          <w:rStyle w:val="af1"/>
          <w:i w:val="0"/>
          <w:iCs w:val="0"/>
        </w:rPr>
        <w:t>видалення</w:t>
      </w:r>
      <w:proofErr w:type="spellEnd"/>
      <w:r w:rsidRPr="006D4287">
        <w:rPr>
          <w:rStyle w:val="af1"/>
          <w:i w:val="0"/>
          <w:iCs w:val="0"/>
        </w:rPr>
        <w:t xml:space="preserve"> </w:t>
      </w:r>
      <w:proofErr w:type="spellStart"/>
      <w:r w:rsidRPr="006D4287">
        <w:rPr>
          <w:rStyle w:val="af1"/>
          <w:i w:val="0"/>
          <w:iCs w:val="0"/>
        </w:rPr>
        <w:t>файлів</w:t>
      </w:r>
      <w:proofErr w:type="spellEnd"/>
      <w:r w:rsidRPr="006D4287">
        <w:rPr>
          <w:rStyle w:val="af1"/>
          <w:i w:val="0"/>
          <w:iCs w:val="0"/>
        </w:rPr>
        <w:t xml:space="preserve"> з </w:t>
      </w:r>
      <w:proofErr w:type="spellStart"/>
      <w:r w:rsidRPr="006D4287">
        <w:rPr>
          <w:rStyle w:val="af1"/>
          <w:i w:val="0"/>
          <w:iCs w:val="0"/>
        </w:rPr>
        <w:t>репозиторію</w:t>
      </w:r>
      <w:proofErr w:type="spellEnd"/>
      <w:r w:rsidRPr="006D4287">
        <w:rPr>
          <w:rStyle w:val="af1"/>
          <w:i w:val="0"/>
          <w:iCs w:val="0"/>
        </w:rPr>
        <w:t xml:space="preserve"> </w:t>
      </w:r>
      <w:proofErr w:type="spellStart"/>
      <w:r w:rsidRPr="006D4287">
        <w:rPr>
          <w:rStyle w:val="af1"/>
          <w:i w:val="0"/>
          <w:iCs w:val="0"/>
        </w:rPr>
        <w:t>із</w:t>
      </w:r>
      <w:proofErr w:type="spellEnd"/>
      <w:r w:rsidRPr="006D4287">
        <w:rPr>
          <w:rStyle w:val="af1"/>
          <w:i w:val="0"/>
          <w:iCs w:val="0"/>
        </w:rPr>
        <w:t xml:space="preserve"> </w:t>
      </w:r>
      <w:proofErr w:type="spellStart"/>
      <w:r w:rsidRPr="006D4287">
        <w:rPr>
          <w:rStyle w:val="af1"/>
          <w:i w:val="0"/>
          <w:iCs w:val="0"/>
        </w:rPr>
        <w:t>збереженням</w:t>
      </w:r>
      <w:proofErr w:type="spellEnd"/>
      <w:r w:rsidRPr="006D4287">
        <w:rPr>
          <w:rStyle w:val="af1"/>
          <w:i w:val="0"/>
          <w:iCs w:val="0"/>
        </w:rPr>
        <w:t xml:space="preserve"> </w:t>
      </w:r>
      <w:proofErr w:type="spellStart"/>
      <w:r w:rsidRPr="006D4287">
        <w:rPr>
          <w:rStyle w:val="af1"/>
          <w:i w:val="0"/>
          <w:iCs w:val="0"/>
        </w:rPr>
        <w:t>цього</w:t>
      </w:r>
      <w:proofErr w:type="spellEnd"/>
      <w:r w:rsidRPr="006D4287">
        <w:rPr>
          <w:rStyle w:val="af1"/>
          <w:i w:val="0"/>
          <w:iCs w:val="0"/>
        </w:rPr>
        <w:t xml:space="preserve"> </w:t>
      </w:r>
      <w:proofErr w:type="spellStart"/>
      <w:r w:rsidRPr="006D4287">
        <w:rPr>
          <w:rStyle w:val="af1"/>
          <w:i w:val="0"/>
          <w:iCs w:val="0"/>
        </w:rPr>
        <w:t>видалення</w:t>
      </w:r>
      <w:proofErr w:type="spellEnd"/>
      <w:r w:rsidRPr="006D4287">
        <w:rPr>
          <w:rStyle w:val="af1"/>
          <w:i w:val="0"/>
          <w:iCs w:val="0"/>
        </w:rPr>
        <w:t xml:space="preserve"> в </w:t>
      </w:r>
      <w:proofErr w:type="spellStart"/>
      <w:r w:rsidRPr="006D4287">
        <w:rPr>
          <w:rStyle w:val="af1"/>
          <w:i w:val="0"/>
          <w:iCs w:val="0"/>
        </w:rPr>
        <w:t>історії</w:t>
      </w:r>
      <w:proofErr w:type="spellEnd"/>
      <w:r w:rsidRPr="006D4287">
        <w:rPr>
          <w:rStyle w:val="af1"/>
          <w:i w:val="0"/>
          <w:iCs w:val="0"/>
        </w:rPr>
        <w:t xml:space="preserve"> </w:t>
      </w:r>
      <w:proofErr w:type="spellStart"/>
      <w:r w:rsidRPr="006D4287">
        <w:rPr>
          <w:rStyle w:val="af1"/>
          <w:i w:val="0"/>
          <w:iCs w:val="0"/>
        </w:rPr>
        <w:t>комітів</w:t>
      </w:r>
      <w:proofErr w:type="spellEnd"/>
      <w:r w:rsidRPr="006D4287">
        <w:rPr>
          <w:rStyle w:val="af1"/>
          <w:i w:val="0"/>
          <w:iCs w:val="0"/>
        </w:rPr>
        <w:t xml:space="preserve"> </w:t>
      </w:r>
      <w:proofErr w:type="spellStart"/>
      <w:r w:rsidRPr="006D4287">
        <w:rPr>
          <w:rStyle w:val="af1"/>
          <w:i w:val="0"/>
          <w:iCs w:val="0"/>
        </w:rPr>
        <w:t>Git</w:t>
      </w:r>
      <w:proofErr w:type="spellEnd"/>
      <w:r w:rsidRPr="006D4287">
        <w:rPr>
          <w:rStyle w:val="af1"/>
          <w:i w:val="0"/>
          <w:iCs w:val="0"/>
        </w:rPr>
        <w:t>.</w:t>
      </w:r>
    </w:p>
    <w:p w14:paraId="0524C4E2" w14:textId="6E3D435E" w:rsidR="0051622A" w:rsidRPr="00791F3C" w:rsidRDefault="0051622A" w:rsidP="00283C03">
      <w:pPr>
        <w:pStyle w:val="af0"/>
        <w:ind w:left="426" w:hanging="284"/>
        <w:rPr>
          <w:rStyle w:val="af1"/>
          <w:i w:val="0"/>
          <w:iCs w:val="0"/>
        </w:rPr>
      </w:pPr>
    </w:p>
    <w:sectPr w:rsidR="0051622A" w:rsidRPr="00791F3C" w:rsidSect="00416133">
      <w:footerReference w:type="default" r:id="rId14"/>
      <w:footerReference w:type="first" r:id="rId15"/>
      <w:type w:val="continuous"/>
      <w:pgSz w:w="11906" w:h="16838" w:code="9"/>
      <w:pgMar w:top="340" w:right="397" w:bottom="397" w:left="1134" w:header="720" w:footer="454" w:gutter="0"/>
      <w:pgBorders w:zOrder="back">
        <w:top w:val="single" w:sz="4" w:space="1" w:color="auto"/>
        <w:left w:val="single" w:sz="4" w:space="4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8AF31" w14:textId="77777777" w:rsidR="00904D06" w:rsidRDefault="00904D06">
      <w:r>
        <w:separator/>
      </w:r>
    </w:p>
  </w:endnote>
  <w:endnote w:type="continuationSeparator" w:id="0">
    <w:p w14:paraId="1721147C" w14:textId="77777777" w:rsidR="00904D06" w:rsidRDefault="00904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"/>
      <w:gridCol w:w="720"/>
      <w:gridCol w:w="1260"/>
      <w:gridCol w:w="900"/>
      <w:gridCol w:w="720"/>
      <w:gridCol w:w="5580"/>
      <w:gridCol w:w="515"/>
    </w:tblGrid>
    <w:tr w:rsidR="00B9437C" w14:paraId="34C992FD" w14:textId="77777777" w:rsidTr="004C3A02">
      <w:trPr>
        <w:cantSplit/>
        <w:trHeight w:hRule="exact" w:val="284"/>
      </w:trPr>
      <w:tc>
        <w:tcPr>
          <w:tcW w:w="648" w:type="dxa"/>
          <w:tcBorders>
            <w:bottom w:val="single" w:sz="4" w:space="0" w:color="auto"/>
          </w:tcBorders>
          <w:vAlign w:val="center"/>
        </w:tcPr>
        <w:p w14:paraId="14D21E26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5BDB43DC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bottom w:val="single" w:sz="4" w:space="0" w:color="auto"/>
          </w:tcBorders>
          <w:vAlign w:val="center"/>
        </w:tcPr>
        <w:p w14:paraId="05C747A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900" w:type="dxa"/>
          <w:tcBorders>
            <w:bottom w:val="single" w:sz="4" w:space="0" w:color="auto"/>
          </w:tcBorders>
          <w:vAlign w:val="center"/>
        </w:tcPr>
        <w:p w14:paraId="4913DD3B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1A1AEFEF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 w:val="restart"/>
          <w:vAlign w:val="center"/>
        </w:tcPr>
        <w:p w14:paraId="167372F4" w14:textId="2EE2D46B" w:rsidR="00B9437C" w:rsidRPr="006956B5" w:rsidRDefault="00B9437C" w:rsidP="00E0287A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szCs w:val="36"/>
              <w:lang w:val="en-US"/>
            </w:rPr>
          </w:pPr>
          <w:r>
            <w:rPr>
              <w:i/>
              <w:sz w:val="36"/>
              <w:szCs w:val="36"/>
              <w:lang w:val="uk-UA"/>
            </w:rPr>
            <w:t xml:space="preserve">Лабораторна робота № </w:t>
          </w:r>
          <w:r w:rsidR="003E4A48">
            <w:rPr>
              <w:i/>
              <w:sz w:val="36"/>
              <w:szCs w:val="36"/>
              <w:lang w:val="en-US"/>
            </w:rPr>
            <w:t>1</w:t>
          </w:r>
        </w:p>
      </w:tc>
      <w:tc>
        <w:tcPr>
          <w:tcW w:w="515" w:type="dxa"/>
          <w:tcBorders>
            <w:bottom w:val="single" w:sz="4" w:space="0" w:color="auto"/>
          </w:tcBorders>
          <w:vAlign w:val="center"/>
        </w:tcPr>
        <w:p w14:paraId="660DA6EC" w14:textId="77777777" w:rsidR="00B9437C" w:rsidRDefault="00B9437C" w:rsidP="00E0287A">
          <w:pPr>
            <w:framePr w:hSpace="180" w:wrap="around" w:vAnchor="text" w:hAnchor="page" w:x="1255" w:y="-529"/>
            <w:rPr>
              <w:sz w:val="20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</w:tr>
    <w:tr w:rsidR="00B9437C" w14:paraId="1A44D94E" w14:textId="77777777" w:rsidTr="004C3A02">
      <w:trPr>
        <w:cantSplit/>
        <w:trHeight w:hRule="exact" w:val="284"/>
      </w:trPr>
      <w:tc>
        <w:tcPr>
          <w:tcW w:w="648" w:type="dxa"/>
          <w:tcBorders>
            <w:top w:val="nil"/>
          </w:tcBorders>
        </w:tcPr>
        <w:p w14:paraId="3418B2ED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bCs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3294FEB9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top w:val="nil"/>
          </w:tcBorders>
        </w:tcPr>
        <w:p w14:paraId="18FCC3C5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i/>
              <w:sz w:val="18"/>
              <w:lang w:val="uk-UA"/>
            </w:rPr>
          </w:pPr>
        </w:p>
      </w:tc>
      <w:tc>
        <w:tcPr>
          <w:tcW w:w="900" w:type="dxa"/>
          <w:tcBorders>
            <w:top w:val="nil"/>
          </w:tcBorders>
        </w:tcPr>
        <w:p w14:paraId="33EF17C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766F5A5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/>
        </w:tcPr>
        <w:p w14:paraId="28E9DF40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 w:val="restart"/>
          <w:tcBorders>
            <w:top w:val="single" w:sz="4" w:space="0" w:color="auto"/>
          </w:tcBorders>
        </w:tcPr>
        <w:p w14:paraId="6F8B7BAF" w14:textId="76E63C69" w:rsidR="00B9437C" w:rsidRPr="00DB13B3" w:rsidRDefault="00DB13B3" w:rsidP="00DB13B3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  <w:t>2</w:t>
          </w:r>
        </w:p>
        <w:p w14:paraId="5514CE8D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sz w:val="32"/>
              <w:szCs w:val="32"/>
              <w:lang w:val="uk-UA"/>
            </w:rPr>
          </w:pPr>
        </w:p>
      </w:tc>
    </w:tr>
    <w:tr w:rsidR="00B9437C" w14:paraId="27770BDC" w14:textId="77777777" w:rsidTr="004C3A02">
      <w:trPr>
        <w:cantSplit/>
        <w:trHeight w:hRule="exact" w:val="284"/>
      </w:trPr>
      <w:tc>
        <w:tcPr>
          <w:tcW w:w="648" w:type="dxa"/>
          <w:tcBorders>
            <w:bottom w:val="nil"/>
          </w:tcBorders>
        </w:tcPr>
        <w:p w14:paraId="5E515642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Зм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720" w:type="dxa"/>
          <w:tcBorders>
            <w:bottom w:val="nil"/>
          </w:tcBorders>
        </w:tcPr>
        <w:p w14:paraId="7167026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1260" w:type="dxa"/>
          <w:tcBorders>
            <w:bottom w:val="nil"/>
          </w:tcBorders>
        </w:tcPr>
        <w:p w14:paraId="17D4473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 xml:space="preserve">№ </w:t>
          </w:r>
          <w:proofErr w:type="spellStart"/>
          <w:r>
            <w:rPr>
              <w:b/>
              <w:sz w:val="18"/>
              <w:lang w:val="uk-UA"/>
            </w:rPr>
            <w:t>докум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900" w:type="dxa"/>
          <w:tcBorders>
            <w:bottom w:val="nil"/>
          </w:tcBorders>
        </w:tcPr>
        <w:p w14:paraId="45BCF780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Підпис</w:t>
          </w:r>
        </w:p>
      </w:tc>
      <w:tc>
        <w:tcPr>
          <w:tcW w:w="720" w:type="dxa"/>
          <w:tcBorders>
            <w:bottom w:val="nil"/>
          </w:tcBorders>
        </w:tcPr>
        <w:p w14:paraId="7D6FC04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Дата</w:t>
          </w:r>
        </w:p>
      </w:tc>
      <w:tc>
        <w:tcPr>
          <w:tcW w:w="5580" w:type="dxa"/>
          <w:vMerge/>
          <w:tcBorders>
            <w:bottom w:val="nil"/>
          </w:tcBorders>
        </w:tcPr>
        <w:p w14:paraId="432FD794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/>
          <w:tcBorders>
            <w:bottom w:val="nil"/>
          </w:tcBorders>
        </w:tcPr>
        <w:p w14:paraId="1D6E31BE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</w:tr>
  </w:tbl>
  <w:p w14:paraId="1D0EB57D" w14:textId="77777777" w:rsidR="00B9437C" w:rsidRDefault="00B943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0"/>
      <w:gridCol w:w="707"/>
      <w:gridCol w:w="1522"/>
      <w:gridCol w:w="992"/>
      <w:gridCol w:w="709"/>
      <w:gridCol w:w="3289"/>
      <w:gridCol w:w="277"/>
      <w:gridCol w:w="277"/>
      <w:gridCol w:w="277"/>
      <w:gridCol w:w="989"/>
      <w:gridCol w:w="909"/>
    </w:tblGrid>
    <w:tr w:rsidR="00B9437C" w:rsidRPr="00F039C7" w14:paraId="448128DB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5AF4DCC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7EC69D99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498F89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1B854BAA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63B482EF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 w:val="restart"/>
          <w:vAlign w:val="center"/>
        </w:tcPr>
        <w:p w14:paraId="1F100449" w14:textId="161F04BF" w:rsidR="00B9437C" w:rsidRPr="001961C7" w:rsidRDefault="00B9437C" w:rsidP="00F039C7">
          <w:pPr>
            <w:pStyle w:val="7"/>
            <w:framePr w:wrap="around" w:hAnchor="page" w:x="1171" w:y="-2053"/>
            <w:spacing w:before="120"/>
            <w:rPr>
              <w:rFonts w:ascii="Times New Roman" w:hAnsi="Times New Roman" w:cs="Times New Roman"/>
              <w:sz w:val="20"/>
              <w:szCs w:val="20"/>
              <w:lang w:val="ru-RU"/>
            </w:rPr>
          </w:pPr>
          <w:r w:rsidRPr="00F039C7">
            <w:rPr>
              <w:rFonts w:ascii="Times New Roman" w:hAnsi="Times New Roman" w:cs="Times New Roman"/>
              <w:sz w:val="44"/>
              <w:szCs w:val="20"/>
            </w:rPr>
            <w:t>Лабора</w:t>
          </w:r>
          <w:r w:rsidR="00F039C7" w:rsidRPr="00F039C7">
            <w:rPr>
              <w:rFonts w:ascii="Times New Roman" w:hAnsi="Times New Roman" w:cs="Times New Roman"/>
              <w:sz w:val="44"/>
              <w:szCs w:val="20"/>
            </w:rPr>
            <w:t>торна робота №</w:t>
          </w:r>
          <w:r w:rsidR="006D4287">
            <w:rPr>
              <w:rFonts w:ascii="Times New Roman" w:hAnsi="Times New Roman" w:cs="Times New Roman"/>
              <w:sz w:val="44"/>
              <w:szCs w:val="20"/>
              <w:lang w:val="ru-RU"/>
            </w:rPr>
            <w:t>4</w:t>
          </w:r>
        </w:p>
      </w:tc>
    </w:tr>
    <w:tr w:rsidR="00B9437C" w:rsidRPr="00F039C7" w14:paraId="1E35D206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2A09263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3C0BB87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8B16934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391DC8E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46B13E0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/>
          <w:vAlign w:val="center"/>
        </w:tcPr>
        <w:p w14:paraId="18A572E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4371205C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11C6FC4F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F039C7">
            <w:rPr>
              <w:rFonts w:ascii="Times New Roman" w:hAnsi="Times New Roman" w:cs="Times New Roman"/>
              <w:sz w:val="20"/>
              <w:szCs w:val="20"/>
            </w:rPr>
            <w:t>Зм</w:t>
          </w:r>
          <w:proofErr w:type="spellEnd"/>
        </w:p>
      </w:tc>
      <w:tc>
        <w:tcPr>
          <w:tcW w:w="707" w:type="dxa"/>
          <w:vAlign w:val="center"/>
        </w:tcPr>
        <w:p w14:paraId="19CA2B28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</w:t>
          </w:r>
        </w:p>
      </w:tc>
      <w:tc>
        <w:tcPr>
          <w:tcW w:w="1522" w:type="dxa"/>
          <w:vAlign w:val="center"/>
        </w:tcPr>
        <w:p w14:paraId="7BE669C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 xml:space="preserve">№ </w:t>
          </w:r>
          <w:proofErr w:type="spellStart"/>
          <w:r w:rsidRPr="00F039C7">
            <w:rPr>
              <w:b/>
              <w:sz w:val="20"/>
              <w:szCs w:val="20"/>
              <w:lang w:val="uk-UA"/>
            </w:rPr>
            <w:t>докум</w:t>
          </w:r>
          <w:proofErr w:type="spellEnd"/>
        </w:p>
      </w:tc>
      <w:tc>
        <w:tcPr>
          <w:tcW w:w="992" w:type="dxa"/>
          <w:vAlign w:val="center"/>
        </w:tcPr>
        <w:p w14:paraId="51760097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20"/>
              <w:szCs w:val="20"/>
            </w:rPr>
            <w:t>Підпис</w:t>
          </w:r>
        </w:p>
      </w:tc>
      <w:tc>
        <w:tcPr>
          <w:tcW w:w="709" w:type="dxa"/>
          <w:vAlign w:val="center"/>
        </w:tcPr>
        <w:p w14:paraId="37018B5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Дата</w:t>
          </w:r>
        </w:p>
      </w:tc>
      <w:tc>
        <w:tcPr>
          <w:tcW w:w="6018" w:type="dxa"/>
          <w:gridSpan w:val="6"/>
          <w:vMerge/>
          <w:vAlign w:val="center"/>
        </w:tcPr>
        <w:p w14:paraId="514AF3A0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3B09A996" w14:textId="77777777" w:rsidTr="00E22DCE">
      <w:trPr>
        <w:cantSplit/>
        <w:trHeight w:hRule="exact" w:val="284"/>
      </w:trPr>
      <w:tc>
        <w:tcPr>
          <w:tcW w:w="1167" w:type="dxa"/>
          <w:gridSpan w:val="2"/>
          <w:vAlign w:val="center"/>
        </w:tcPr>
        <w:p w14:paraId="65F33E17" w14:textId="77777777" w:rsidR="00B9437C" w:rsidRPr="00F039C7" w:rsidRDefault="00B9437C" w:rsidP="00F039C7">
          <w:pPr>
            <w:pStyle w:val="8"/>
            <w:framePr w:wrap="around" w:hAnchor="page" w:x="1171" w:y="-2053"/>
            <w:spacing w:before="20"/>
            <w:rPr>
              <w:rFonts w:ascii="Times New Roman" w:hAnsi="Times New Roman" w:cs="Times New Roman"/>
              <w:szCs w:val="20"/>
            </w:rPr>
          </w:pPr>
          <w:r w:rsidRPr="00F039C7">
            <w:rPr>
              <w:rFonts w:ascii="Times New Roman" w:hAnsi="Times New Roman" w:cs="Times New Roman"/>
              <w:szCs w:val="20"/>
            </w:rPr>
            <w:t>Розробив</w:t>
          </w:r>
        </w:p>
      </w:tc>
      <w:tc>
        <w:tcPr>
          <w:tcW w:w="1522" w:type="dxa"/>
          <w:vAlign w:val="center"/>
        </w:tcPr>
        <w:p w14:paraId="3FA1DBEF" w14:textId="0568356C" w:rsidR="00B9437C" w:rsidRPr="00F039C7" w:rsidRDefault="003E4A48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Ярмолович</w:t>
          </w:r>
        </w:p>
      </w:tc>
      <w:tc>
        <w:tcPr>
          <w:tcW w:w="992" w:type="dxa"/>
          <w:vAlign w:val="center"/>
        </w:tcPr>
        <w:p w14:paraId="3F7F4906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112145E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 w:val="restart"/>
          <w:vAlign w:val="center"/>
        </w:tcPr>
        <w:p w14:paraId="448420F0" w14:textId="5C3EFA72" w:rsidR="00B9437C" w:rsidRPr="00791F3C" w:rsidRDefault="006D4287" w:rsidP="00F039C7">
          <w:pPr>
            <w:pStyle w:val="2"/>
            <w:framePr w:wrap="around" w:hAnchor="page" w:x="1171" w:y="-2053"/>
            <w:rPr>
              <w:rFonts w:ascii="Times New Roman" w:hAnsi="Times New Roman" w:cs="Times New Roman"/>
              <w:i/>
              <w:iCs/>
              <w:sz w:val="24"/>
            </w:rPr>
          </w:pPr>
          <w:r w:rsidRPr="006D4287">
            <w:t xml:space="preserve">Додавання файлів у репозиторій на </w:t>
          </w:r>
          <w:proofErr w:type="spellStart"/>
          <w:r w:rsidRPr="006D4287">
            <w:t>Github</w:t>
          </w:r>
          <w:proofErr w:type="spellEnd"/>
        </w:p>
      </w:tc>
      <w:tc>
        <w:tcPr>
          <w:tcW w:w="831" w:type="dxa"/>
          <w:gridSpan w:val="3"/>
          <w:vAlign w:val="center"/>
        </w:tcPr>
        <w:p w14:paraId="1BF0657D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Літ.</w:t>
          </w:r>
        </w:p>
      </w:tc>
      <w:tc>
        <w:tcPr>
          <w:tcW w:w="989" w:type="dxa"/>
          <w:vAlign w:val="center"/>
        </w:tcPr>
        <w:p w14:paraId="70723F21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Лист.</w:t>
          </w:r>
        </w:p>
      </w:tc>
      <w:tc>
        <w:tcPr>
          <w:tcW w:w="909" w:type="dxa"/>
          <w:vAlign w:val="center"/>
        </w:tcPr>
        <w:p w14:paraId="69ECC335" w14:textId="77777777" w:rsidR="00B9437C" w:rsidRPr="00F039C7" w:rsidRDefault="00F039C7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>
            <w:rPr>
              <w:b/>
              <w:sz w:val="20"/>
              <w:szCs w:val="20"/>
              <w:lang w:val="uk-UA"/>
            </w:rPr>
            <w:t>Листів</w:t>
          </w:r>
        </w:p>
      </w:tc>
    </w:tr>
    <w:tr w:rsidR="00B9437C" w:rsidRPr="00F039C7" w14:paraId="3A20B80D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7CBBB77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Перевірив</w:t>
          </w: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4879E6C9" w14:textId="57DBBDF6" w:rsidR="00B9437C" w:rsidRPr="0051622A" w:rsidRDefault="00791F3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Левицький</w:t>
          </w: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07977A6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59404D1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  <w:vAlign w:val="center"/>
        </w:tcPr>
        <w:p w14:paraId="12D931C3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156BC3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6780450D" w14:textId="77777777" w:rsidR="00B9437C" w:rsidRPr="00F039C7" w:rsidRDefault="00B9437C" w:rsidP="00F039C7">
          <w:pPr>
            <w:framePr w:hSpace="180" w:wrap="around" w:vAnchor="text" w:hAnchor="page" w:x="1171" w:y="-2053"/>
            <w:rPr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У</w:t>
          </w: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EE5FC35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89" w:type="dxa"/>
          <w:tcBorders>
            <w:bottom w:val="single" w:sz="4" w:space="0" w:color="auto"/>
          </w:tcBorders>
          <w:vAlign w:val="center"/>
        </w:tcPr>
        <w:p w14:paraId="18095A1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1</w:t>
          </w:r>
        </w:p>
        <w:p w14:paraId="39D2003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</w:p>
        <w:p w14:paraId="485F325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09" w:type="dxa"/>
          <w:tcBorders>
            <w:bottom w:val="single" w:sz="4" w:space="0" w:color="auto"/>
          </w:tcBorders>
          <w:vAlign w:val="center"/>
        </w:tcPr>
        <w:p w14:paraId="071B372F" w14:textId="5F3CF4D4" w:rsidR="00B9437C" w:rsidRPr="00F039C7" w:rsidRDefault="006D4287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  <w:r>
            <w:rPr>
              <w:sz w:val="20"/>
              <w:szCs w:val="20"/>
              <w:lang w:val="uk-UA"/>
            </w:rPr>
            <w:t>2</w:t>
          </w:r>
        </w:p>
      </w:tc>
    </w:tr>
    <w:tr w:rsidR="00B9437C" w:rsidRPr="00F039C7" w14:paraId="362E2654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1441AA7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36360FC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5307BF4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6B42B26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nil"/>
          </w:tcBorders>
          <w:vAlign w:val="center"/>
        </w:tcPr>
        <w:p w14:paraId="78C40E6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 w:val="restart"/>
          <w:tcBorders>
            <w:bottom w:val="nil"/>
          </w:tcBorders>
          <w:vAlign w:val="center"/>
        </w:tcPr>
        <w:p w14:paraId="1469B414" w14:textId="31D0029D" w:rsidR="00B9437C" w:rsidRPr="003E4A48" w:rsidRDefault="00B9437C" w:rsidP="00F039C7">
          <w:pPr>
            <w:pStyle w:val="3"/>
            <w:framePr w:wrap="around" w:hAnchor="page" w:x="1171" w:y="-2053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F039C7">
            <w:rPr>
              <w:rFonts w:ascii="Times New Roman" w:hAnsi="Times New Roman" w:cs="Times New Roman"/>
              <w:sz w:val="40"/>
              <w:szCs w:val="20"/>
            </w:rPr>
            <w:t xml:space="preserve">Група 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4</w:t>
          </w:r>
          <w:r w:rsidRPr="00F039C7">
            <w:rPr>
              <w:rFonts w:ascii="Times New Roman" w:hAnsi="Times New Roman" w:cs="Times New Roman"/>
              <w:i/>
              <w:sz w:val="40"/>
              <w:szCs w:val="20"/>
              <w:lang w:val="ru-RU"/>
            </w:rPr>
            <w:t>5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1</w:t>
          </w:r>
        </w:p>
      </w:tc>
    </w:tr>
    <w:tr w:rsidR="00B9437C" w:rsidRPr="00F039C7" w14:paraId="4E792CF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top w:val="nil"/>
          </w:tcBorders>
        </w:tcPr>
        <w:p w14:paraId="23812DC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bCs/>
              <w:sz w:val="20"/>
              <w:szCs w:val="20"/>
              <w:lang w:val="uk-UA"/>
            </w:rPr>
          </w:pPr>
          <w:r w:rsidRPr="00F039C7">
            <w:rPr>
              <w:b/>
              <w:bCs/>
              <w:sz w:val="20"/>
              <w:szCs w:val="20"/>
              <w:lang w:val="uk-UA"/>
            </w:rPr>
            <w:t>Оцінка</w:t>
          </w:r>
        </w:p>
      </w:tc>
      <w:tc>
        <w:tcPr>
          <w:tcW w:w="1522" w:type="dxa"/>
          <w:tcBorders>
            <w:top w:val="nil"/>
          </w:tcBorders>
        </w:tcPr>
        <w:p w14:paraId="2DC6B75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top w:val="nil"/>
          </w:tcBorders>
        </w:tcPr>
        <w:p w14:paraId="3B73477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top w:val="nil"/>
          </w:tcBorders>
        </w:tcPr>
        <w:p w14:paraId="508A4E9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top w:val="nil"/>
          </w:tcBorders>
        </w:tcPr>
        <w:p w14:paraId="64F4E771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top w:val="nil"/>
          </w:tcBorders>
        </w:tcPr>
        <w:p w14:paraId="225FC0EE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  <w:tr w:rsidR="00B9437C" w:rsidRPr="00F039C7" w14:paraId="066F940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</w:tcPr>
        <w:p w14:paraId="19C017D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proofErr w:type="spellStart"/>
          <w:r w:rsidRPr="00F039C7">
            <w:rPr>
              <w:b/>
              <w:sz w:val="20"/>
              <w:szCs w:val="20"/>
              <w:lang w:val="uk-UA"/>
            </w:rPr>
            <w:t>Затв</w:t>
          </w:r>
          <w:proofErr w:type="spellEnd"/>
          <w:r w:rsidR="00F039C7">
            <w:rPr>
              <w:b/>
              <w:sz w:val="20"/>
              <w:szCs w:val="20"/>
              <w:lang w:val="uk-UA"/>
            </w:rPr>
            <w:t>.</w:t>
          </w:r>
        </w:p>
      </w:tc>
      <w:tc>
        <w:tcPr>
          <w:tcW w:w="1522" w:type="dxa"/>
          <w:tcBorders>
            <w:bottom w:val="single" w:sz="4" w:space="0" w:color="auto"/>
          </w:tcBorders>
        </w:tcPr>
        <w:p w14:paraId="7960625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</w:tcPr>
        <w:p w14:paraId="01A94A0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</w:tcPr>
        <w:p w14:paraId="568A68E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</w:tcPr>
        <w:p w14:paraId="16E65443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bottom w:val="single" w:sz="4" w:space="0" w:color="auto"/>
          </w:tcBorders>
        </w:tcPr>
        <w:p w14:paraId="1D3B4916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</w:tbl>
  <w:p w14:paraId="018FA65F" w14:textId="77777777" w:rsidR="00B9437C" w:rsidRPr="00F039C7" w:rsidRDefault="00B9437C">
    <w:pPr>
      <w:pStyle w:val="a5"/>
      <w:rPr>
        <w:sz w:val="20"/>
        <w:szCs w:val="20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E1154" w14:textId="77777777" w:rsidR="00904D06" w:rsidRDefault="00904D06">
      <w:r>
        <w:separator/>
      </w:r>
    </w:p>
  </w:footnote>
  <w:footnote w:type="continuationSeparator" w:id="0">
    <w:p w14:paraId="3A2C7557" w14:textId="77777777" w:rsidR="00904D06" w:rsidRDefault="00904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9E1"/>
    <w:multiLevelType w:val="hybridMultilevel"/>
    <w:tmpl w:val="ECC025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C06BE"/>
    <w:multiLevelType w:val="hybridMultilevel"/>
    <w:tmpl w:val="AB08F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12E8C"/>
    <w:multiLevelType w:val="hybridMultilevel"/>
    <w:tmpl w:val="BEFC6BD0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3" w15:restartNumberingAfterBreak="0">
    <w:nsid w:val="19837932"/>
    <w:multiLevelType w:val="hybridMultilevel"/>
    <w:tmpl w:val="78C8F2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8D6E6F"/>
    <w:multiLevelType w:val="hybridMultilevel"/>
    <w:tmpl w:val="EDD24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B2AB2"/>
    <w:multiLevelType w:val="multilevel"/>
    <w:tmpl w:val="6D2EF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161D8F"/>
    <w:multiLevelType w:val="hybridMultilevel"/>
    <w:tmpl w:val="7E6C7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D61AD"/>
    <w:multiLevelType w:val="hybridMultilevel"/>
    <w:tmpl w:val="8050E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43C54"/>
    <w:multiLevelType w:val="multilevel"/>
    <w:tmpl w:val="2B5816F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9" w15:restartNumberingAfterBreak="0">
    <w:nsid w:val="7C9A6C8F"/>
    <w:multiLevelType w:val="multilevel"/>
    <w:tmpl w:val="FA54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2C5D7F"/>
    <w:multiLevelType w:val="hybridMultilevel"/>
    <w:tmpl w:val="19901C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0"/>
  </w:num>
  <w:num w:numId="5">
    <w:abstractNumId w:val="8"/>
  </w:num>
  <w:num w:numId="6">
    <w:abstractNumId w:val="6"/>
  </w:num>
  <w:num w:numId="7">
    <w:abstractNumId w:val="9"/>
  </w:num>
  <w:num w:numId="8">
    <w:abstractNumId w:val="2"/>
  </w:num>
  <w:num w:numId="9">
    <w:abstractNumId w:val="4"/>
  </w:num>
  <w:num w:numId="10">
    <w:abstractNumId w:val="5"/>
  </w:num>
  <w:num w:numId="1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lignBordersAndEdg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E4"/>
    <w:rsid w:val="00001383"/>
    <w:rsid w:val="000063AB"/>
    <w:rsid w:val="00006453"/>
    <w:rsid w:val="00007BE7"/>
    <w:rsid w:val="00011AD2"/>
    <w:rsid w:val="00012931"/>
    <w:rsid w:val="000140B3"/>
    <w:rsid w:val="0001652C"/>
    <w:rsid w:val="0003736D"/>
    <w:rsid w:val="00042AAD"/>
    <w:rsid w:val="00042D4C"/>
    <w:rsid w:val="00046B4E"/>
    <w:rsid w:val="00047304"/>
    <w:rsid w:val="00047624"/>
    <w:rsid w:val="00057217"/>
    <w:rsid w:val="000619A7"/>
    <w:rsid w:val="000659BA"/>
    <w:rsid w:val="00074251"/>
    <w:rsid w:val="000773C7"/>
    <w:rsid w:val="000865CD"/>
    <w:rsid w:val="0009310E"/>
    <w:rsid w:val="000A259E"/>
    <w:rsid w:val="000A2808"/>
    <w:rsid w:val="000A45A8"/>
    <w:rsid w:val="000B0E85"/>
    <w:rsid w:val="000B2D7F"/>
    <w:rsid w:val="000C27C5"/>
    <w:rsid w:val="000C2CDC"/>
    <w:rsid w:val="000C5CCD"/>
    <w:rsid w:val="000D4EC8"/>
    <w:rsid w:val="000E1AC1"/>
    <w:rsid w:val="000E33B6"/>
    <w:rsid w:val="000E3C44"/>
    <w:rsid w:val="000E511F"/>
    <w:rsid w:val="000E73DE"/>
    <w:rsid w:val="000E7EA8"/>
    <w:rsid w:val="000F21B8"/>
    <w:rsid w:val="000F369B"/>
    <w:rsid w:val="000F3C11"/>
    <w:rsid w:val="000F4D91"/>
    <w:rsid w:val="0010146F"/>
    <w:rsid w:val="001025EC"/>
    <w:rsid w:val="00107620"/>
    <w:rsid w:val="001117A9"/>
    <w:rsid w:val="00114A4F"/>
    <w:rsid w:val="0011503E"/>
    <w:rsid w:val="00120F3C"/>
    <w:rsid w:val="00124870"/>
    <w:rsid w:val="00126538"/>
    <w:rsid w:val="0013058F"/>
    <w:rsid w:val="00134415"/>
    <w:rsid w:val="001365E7"/>
    <w:rsid w:val="0014468E"/>
    <w:rsid w:val="00155ECA"/>
    <w:rsid w:val="00162B4D"/>
    <w:rsid w:val="00171FE4"/>
    <w:rsid w:val="0017225A"/>
    <w:rsid w:val="00181813"/>
    <w:rsid w:val="00182BC3"/>
    <w:rsid w:val="0018519A"/>
    <w:rsid w:val="0018740F"/>
    <w:rsid w:val="001961C7"/>
    <w:rsid w:val="001A0ADF"/>
    <w:rsid w:val="001A3F61"/>
    <w:rsid w:val="001A5087"/>
    <w:rsid w:val="001A6326"/>
    <w:rsid w:val="001A72EE"/>
    <w:rsid w:val="001B40AC"/>
    <w:rsid w:val="001B6501"/>
    <w:rsid w:val="001B6CCF"/>
    <w:rsid w:val="001C1888"/>
    <w:rsid w:val="001E1D2E"/>
    <w:rsid w:val="001F28CC"/>
    <w:rsid w:val="001F4840"/>
    <w:rsid w:val="001F7CD5"/>
    <w:rsid w:val="00200155"/>
    <w:rsid w:val="0020389E"/>
    <w:rsid w:val="002054B6"/>
    <w:rsid w:val="002123AC"/>
    <w:rsid w:val="00224995"/>
    <w:rsid w:val="00226360"/>
    <w:rsid w:val="00233C41"/>
    <w:rsid w:val="002419EE"/>
    <w:rsid w:val="00241AF4"/>
    <w:rsid w:val="00246A73"/>
    <w:rsid w:val="0026016A"/>
    <w:rsid w:val="002642D4"/>
    <w:rsid w:val="00270C9C"/>
    <w:rsid w:val="002729CF"/>
    <w:rsid w:val="002767CA"/>
    <w:rsid w:val="00276809"/>
    <w:rsid w:val="00283C03"/>
    <w:rsid w:val="0028679A"/>
    <w:rsid w:val="002A0851"/>
    <w:rsid w:val="002A0AD6"/>
    <w:rsid w:val="002B0A76"/>
    <w:rsid w:val="002C2726"/>
    <w:rsid w:val="002C571E"/>
    <w:rsid w:val="002C6891"/>
    <w:rsid w:val="002C7673"/>
    <w:rsid w:val="002D0D3A"/>
    <w:rsid w:val="002D1E17"/>
    <w:rsid w:val="002D3B70"/>
    <w:rsid w:val="002E4302"/>
    <w:rsid w:val="002E6828"/>
    <w:rsid w:val="00312D11"/>
    <w:rsid w:val="00315F04"/>
    <w:rsid w:val="00317DE5"/>
    <w:rsid w:val="00325F12"/>
    <w:rsid w:val="003270AD"/>
    <w:rsid w:val="00330744"/>
    <w:rsid w:val="00331918"/>
    <w:rsid w:val="00332828"/>
    <w:rsid w:val="00341E54"/>
    <w:rsid w:val="00342A3B"/>
    <w:rsid w:val="0034531B"/>
    <w:rsid w:val="0034620F"/>
    <w:rsid w:val="00354586"/>
    <w:rsid w:val="00360705"/>
    <w:rsid w:val="0036387E"/>
    <w:rsid w:val="00377EA0"/>
    <w:rsid w:val="0038015E"/>
    <w:rsid w:val="003834C4"/>
    <w:rsid w:val="003837CA"/>
    <w:rsid w:val="003852BB"/>
    <w:rsid w:val="0039004C"/>
    <w:rsid w:val="00393D84"/>
    <w:rsid w:val="0039519E"/>
    <w:rsid w:val="003952E4"/>
    <w:rsid w:val="00395B20"/>
    <w:rsid w:val="00397CE8"/>
    <w:rsid w:val="003B1761"/>
    <w:rsid w:val="003B37A4"/>
    <w:rsid w:val="003C6A28"/>
    <w:rsid w:val="003C6E16"/>
    <w:rsid w:val="003D4B22"/>
    <w:rsid w:val="003D6065"/>
    <w:rsid w:val="003E358D"/>
    <w:rsid w:val="003E4A48"/>
    <w:rsid w:val="003F3BC0"/>
    <w:rsid w:val="003F49F6"/>
    <w:rsid w:val="003F4C03"/>
    <w:rsid w:val="003F68F6"/>
    <w:rsid w:val="00411276"/>
    <w:rsid w:val="004136CD"/>
    <w:rsid w:val="00414014"/>
    <w:rsid w:val="00416133"/>
    <w:rsid w:val="004234CE"/>
    <w:rsid w:val="00432BC1"/>
    <w:rsid w:val="0043536E"/>
    <w:rsid w:val="00440525"/>
    <w:rsid w:val="004415FA"/>
    <w:rsid w:val="00446C48"/>
    <w:rsid w:val="00451602"/>
    <w:rsid w:val="00456AEC"/>
    <w:rsid w:val="00461478"/>
    <w:rsid w:val="004619A3"/>
    <w:rsid w:val="00467C9D"/>
    <w:rsid w:val="004703CE"/>
    <w:rsid w:val="00476728"/>
    <w:rsid w:val="00477D97"/>
    <w:rsid w:val="0048427D"/>
    <w:rsid w:val="004842B3"/>
    <w:rsid w:val="0048628D"/>
    <w:rsid w:val="004A25D9"/>
    <w:rsid w:val="004A3012"/>
    <w:rsid w:val="004A4838"/>
    <w:rsid w:val="004B3B79"/>
    <w:rsid w:val="004B4C27"/>
    <w:rsid w:val="004C3999"/>
    <w:rsid w:val="004C3A02"/>
    <w:rsid w:val="004C4D14"/>
    <w:rsid w:val="004D364A"/>
    <w:rsid w:val="004E1692"/>
    <w:rsid w:val="004E4CFC"/>
    <w:rsid w:val="004E65D8"/>
    <w:rsid w:val="00500C8A"/>
    <w:rsid w:val="00505A2B"/>
    <w:rsid w:val="005110A7"/>
    <w:rsid w:val="0051622A"/>
    <w:rsid w:val="00517734"/>
    <w:rsid w:val="00523A2B"/>
    <w:rsid w:val="00525252"/>
    <w:rsid w:val="00525747"/>
    <w:rsid w:val="005305F4"/>
    <w:rsid w:val="005342F1"/>
    <w:rsid w:val="005361C1"/>
    <w:rsid w:val="005527E0"/>
    <w:rsid w:val="00552FF1"/>
    <w:rsid w:val="00560FF6"/>
    <w:rsid w:val="005778CF"/>
    <w:rsid w:val="00577B0B"/>
    <w:rsid w:val="00577CF1"/>
    <w:rsid w:val="005811CA"/>
    <w:rsid w:val="005826EB"/>
    <w:rsid w:val="00582FB0"/>
    <w:rsid w:val="0058398E"/>
    <w:rsid w:val="00584CDA"/>
    <w:rsid w:val="0059401B"/>
    <w:rsid w:val="00596530"/>
    <w:rsid w:val="00597ECB"/>
    <w:rsid w:val="005A0763"/>
    <w:rsid w:val="005A277C"/>
    <w:rsid w:val="005B6098"/>
    <w:rsid w:val="005C2C80"/>
    <w:rsid w:val="005C40ED"/>
    <w:rsid w:val="005D1894"/>
    <w:rsid w:val="005D6F27"/>
    <w:rsid w:val="005E4674"/>
    <w:rsid w:val="005E4C00"/>
    <w:rsid w:val="005E733E"/>
    <w:rsid w:val="005F2240"/>
    <w:rsid w:val="00607838"/>
    <w:rsid w:val="00611AE8"/>
    <w:rsid w:val="00611FD2"/>
    <w:rsid w:val="00615405"/>
    <w:rsid w:val="00617616"/>
    <w:rsid w:val="00617C40"/>
    <w:rsid w:val="00633C5C"/>
    <w:rsid w:val="00634CB7"/>
    <w:rsid w:val="0065023E"/>
    <w:rsid w:val="00652330"/>
    <w:rsid w:val="00674A84"/>
    <w:rsid w:val="0068035A"/>
    <w:rsid w:val="006826EA"/>
    <w:rsid w:val="00684319"/>
    <w:rsid w:val="006866FD"/>
    <w:rsid w:val="00686E8D"/>
    <w:rsid w:val="006956B5"/>
    <w:rsid w:val="006A6AD4"/>
    <w:rsid w:val="006B2ADF"/>
    <w:rsid w:val="006B480A"/>
    <w:rsid w:val="006B76C8"/>
    <w:rsid w:val="006C0DD5"/>
    <w:rsid w:val="006C11CE"/>
    <w:rsid w:val="006C2ABB"/>
    <w:rsid w:val="006C430F"/>
    <w:rsid w:val="006D4287"/>
    <w:rsid w:val="006D48BB"/>
    <w:rsid w:val="006F1450"/>
    <w:rsid w:val="006F1B25"/>
    <w:rsid w:val="006F249B"/>
    <w:rsid w:val="006F25D9"/>
    <w:rsid w:val="006F28F6"/>
    <w:rsid w:val="0070281F"/>
    <w:rsid w:val="00703245"/>
    <w:rsid w:val="00704D49"/>
    <w:rsid w:val="007118AD"/>
    <w:rsid w:val="00715682"/>
    <w:rsid w:val="00722038"/>
    <w:rsid w:val="00724316"/>
    <w:rsid w:val="00724D04"/>
    <w:rsid w:val="00726F7F"/>
    <w:rsid w:val="007403B9"/>
    <w:rsid w:val="00744074"/>
    <w:rsid w:val="00752FC5"/>
    <w:rsid w:val="007610AD"/>
    <w:rsid w:val="00763B11"/>
    <w:rsid w:val="00764278"/>
    <w:rsid w:val="00770A69"/>
    <w:rsid w:val="0077675F"/>
    <w:rsid w:val="0077677F"/>
    <w:rsid w:val="0078280D"/>
    <w:rsid w:val="00787D6C"/>
    <w:rsid w:val="00791F0D"/>
    <w:rsid w:val="00791F3C"/>
    <w:rsid w:val="007935D2"/>
    <w:rsid w:val="0079599E"/>
    <w:rsid w:val="00795B92"/>
    <w:rsid w:val="00797A03"/>
    <w:rsid w:val="007B0109"/>
    <w:rsid w:val="007B1823"/>
    <w:rsid w:val="007C5D2F"/>
    <w:rsid w:val="007C7B15"/>
    <w:rsid w:val="007D2C5C"/>
    <w:rsid w:val="007D5A35"/>
    <w:rsid w:val="007E3ABB"/>
    <w:rsid w:val="007E433B"/>
    <w:rsid w:val="007E7E9B"/>
    <w:rsid w:val="007F6622"/>
    <w:rsid w:val="0080333D"/>
    <w:rsid w:val="00805D9B"/>
    <w:rsid w:val="00806585"/>
    <w:rsid w:val="008103F7"/>
    <w:rsid w:val="00810CCC"/>
    <w:rsid w:val="00810D49"/>
    <w:rsid w:val="0082022B"/>
    <w:rsid w:val="00836C13"/>
    <w:rsid w:val="008418CD"/>
    <w:rsid w:val="0084556C"/>
    <w:rsid w:val="00846DC6"/>
    <w:rsid w:val="00851E05"/>
    <w:rsid w:val="00853D58"/>
    <w:rsid w:val="00856264"/>
    <w:rsid w:val="0085661D"/>
    <w:rsid w:val="0086099C"/>
    <w:rsid w:val="00865D95"/>
    <w:rsid w:val="00881FD8"/>
    <w:rsid w:val="008847E1"/>
    <w:rsid w:val="0088658C"/>
    <w:rsid w:val="00890652"/>
    <w:rsid w:val="00895E32"/>
    <w:rsid w:val="008A1221"/>
    <w:rsid w:val="008A70D5"/>
    <w:rsid w:val="008B4916"/>
    <w:rsid w:val="008B7A48"/>
    <w:rsid w:val="008C11B9"/>
    <w:rsid w:val="008D2909"/>
    <w:rsid w:val="008D670F"/>
    <w:rsid w:val="008E5854"/>
    <w:rsid w:val="008E7A1E"/>
    <w:rsid w:val="008F420D"/>
    <w:rsid w:val="008F65A0"/>
    <w:rsid w:val="009010E4"/>
    <w:rsid w:val="009024B5"/>
    <w:rsid w:val="00904D06"/>
    <w:rsid w:val="009074A3"/>
    <w:rsid w:val="00911033"/>
    <w:rsid w:val="009161DA"/>
    <w:rsid w:val="0094326F"/>
    <w:rsid w:val="00946CBD"/>
    <w:rsid w:val="00947680"/>
    <w:rsid w:val="00947CB0"/>
    <w:rsid w:val="00947E75"/>
    <w:rsid w:val="0095092C"/>
    <w:rsid w:val="00952A35"/>
    <w:rsid w:val="009567D1"/>
    <w:rsid w:val="00972136"/>
    <w:rsid w:val="00974FA4"/>
    <w:rsid w:val="00977B4D"/>
    <w:rsid w:val="00980CC4"/>
    <w:rsid w:val="00984A30"/>
    <w:rsid w:val="009973EA"/>
    <w:rsid w:val="009A1A0A"/>
    <w:rsid w:val="009A21BA"/>
    <w:rsid w:val="009A3906"/>
    <w:rsid w:val="009B164F"/>
    <w:rsid w:val="009B3003"/>
    <w:rsid w:val="009C41B4"/>
    <w:rsid w:val="009C5962"/>
    <w:rsid w:val="009D0F00"/>
    <w:rsid w:val="009D51E0"/>
    <w:rsid w:val="009D6B7A"/>
    <w:rsid w:val="009E1919"/>
    <w:rsid w:val="009E32CA"/>
    <w:rsid w:val="009E713F"/>
    <w:rsid w:val="009F00C0"/>
    <w:rsid w:val="00A03A02"/>
    <w:rsid w:val="00A10D92"/>
    <w:rsid w:val="00A11A6E"/>
    <w:rsid w:val="00A14D15"/>
    <w:rsid w:val="00A1792B"/>
    <w:rsid w:val="00A21EB4"/>
    <w:rsid w:val="00A23AAC"/>
    <w:rsid w:val="00A26412"/>
    <w:rsid w:val="00A436F4"/>
    <w:rsid w:val="00A52CFB"/>
    <w:rsid w:val="00A52D99"/>
    <w:rsid w:val="00A542AF"/>
    <w:rsid w:val="00A61433"/>
    <w:rsid w:val="00A62A17"/>
    <w:rsid w:val="00A6377C"/>
    <w:rsid w:val="00A758ED"/>
    <w:rsid w:val="00A86BF6"/>
    <w:rsid w:val="00AA0BCC"/>
    <w:rsid w:val="00AC6449"/>
    <w:rsid w:val="00AD0D67"/>
    <w:rsid w:val="00AD5CB7"/>
    <w:rsid w:val="00AD7CA2"/>
    <w:rsid w:val="00AE1724"/>
    <w:rsid w:val="00AE1C02"/>
    <w:rsid w:val="00AE25BD"/>
    <w:rsid w:val="00AF07C8"/>
    <w:rsid w:val="00AF08FE"/>
    <w:rsid w:val="00AF29E0"/>
    <w:rsid w:val="00AF3C57"/>
    <w:rsid w:val="00B01ED4"/>
    <w:rsid w:val="00B115CB"/>
    <w:rsid w:val="00B239FA"/>
    <w:rsid w:val="00B41D58"/>
    <w:rsid w:val="00B431B1"/>
    <w:rsid w:val="00B44D3E"/>
    <w:rsid w:val="00B53F47"/>
    <w:rsid w:val="00B63CFA"/>
    <w:rsid w:val="00B64134"/>
    <w:rsid w:val="00B645C0"/>
    <w:rsid w:val="00B64D7A"/>
    <w:rsid w:val="00B67A1C"/>
    <w:rsid w:val="00B700ED"/>
    <w:rsid w:val="00B73A67"/>
    <w:rsid w:val="00B757B0"/>
    <w:rsid w:val="00B807B2"/>
    <w:rsid w:val="00B830F5"/>
    <w:rsid w:val="00B84BBC"/>
    <w:rsid w:val="00B94169"/>
    <w:rsid w:val="00B9437C"/>
    <w:rsid w:val="00B97449"/>
    <w:rsid w:val="00BA6514"/>
    <w:rsid w:val="00BB2D81"/>
    <w:rsid w:val="00BB5EB4"/>
    <w:rsid w:val="00BB63F0"/>
    <w:rsid w:val="00BB7C10"/>
    <w:rsid w:val="00BC7C5F"/>
    <w:rsid w:val="00BD5BD7"/>
    <w:rsid w:val="00BE21B4"/>
    <w:rsid w:val="00BE4729"/>
    <w:rsid w:val="00BE4DE2"/>
    <w:rsid w:val="00BF174C"/>
    <w:rsid w:val="00BF1905"/>
    <w:rsid w:val="00BF38E9"/>
    <w:rsid w:val="00C010D3"/>
    <w:rsid w:val="00C013FB"/>
    <w:rsid w:val="00C01BDE"/>
    <w:rsid w:val="00C02778"/>
    <w:rsid w:val="00C109FE"/>
    <w:rsid w:val="00C2146D"/>
    <w:rsid w:val="00C265C4"/>
    <w:rsid w:val="00C2796C"/>
    <w:rsid w:val="00C3051A"/>
    <w:rsid w:val="00C30C18"/>
    <w:rsid w:val="00C32C8F"/>
    <w:rsid w:val="00C405D1"/>
    <w:rsid w:val="00C44A41"/>
    <w:rsid w:val="00C46694"/>
    <w:rsid w:val="00C50A11"/>
    <w:rsid w:val="00C5351E"/>
    <w:rsid w:val="00C55333"/>
    <w:rsid w:val="00C60376"/>
    <w:rsid w:val="00C60F3B"/>
    <w:rsid w:val="00C63531"/>
    <w:rsid w:val="00C648FE"/>
    <w:rsid w:val="00C64B08"/>
    <w:rsid w:val="00C70F32"/>
    <w:rsid w:val="00C739DD"/>
    <w:rsid w:val="00C75AFC"/>
    <w:rsid w:val="00C80CD1"/>
    <w:rsid w:val="00C8197F"/>
    <w:rsid w:val="00C83352"/>
    <w:rsid w:val="00CB0771"/>
    <w:rsid w:val="00CB14B1"/>
    <w:rsid w:val="00CB5EAC"/>
    <w:rsid w:val="00CB7752"/>
    <w:rsid w:val="00CC029D"/>
    <w:rsid w:val="00CC2C4E"/>
    <w:rsid w:val="00CC5651"/>
    <w:rsid w:val="00CD12F5"/>
    <w:rsid w:val="00CD19A8"/>
    <w:rsid w:val="00CD24B4"/>
    <w:rsid w:val="00CD256F"/>
    <w:rsid w:val="00CD452F"/>
    <w:rsid w:val="00CD75BC"/>
    <w:rsid w:val="00CE1FAF"/>
    <w:rsid w:val="00CF11C2"/>
    <w:rsid w:val="00CF4C80"/>
    <w:rsid w:val="00D01A58"/>
    <w:rsid w:val="00D01DF8"/>
    <w:rsid w:val="00D038EB"/>
    <w:rsid w:val="00D10161"/>
    <w:rsid w:val="00D12C59"/>
    <w:rsid w:val="00D14CBD"/>
    <w:rsid w:val="00D1558B"/>
    <w:rsid w:val="00D168AA"/>
    <w:rsid w:val="00D206E6"/>
    <w:rsid w:val="00D273BA"/>
    <w:rsid w:val="00D40228"/>
    <w:rsid w:val="00D40526"/>
    <w:rsid w:val="00D525A6"/>
    <w:rsid w:val="00D56BAF"/>
    <w:rsid w:val="00D57250"/>
    <w:rsid w:val="00D57392"/>
    <w:rsid w:val="00D6729D"/>
    <w:rsid w:val="00D712D3"/>
    <w:rsid w:val="00D71305"/>
    <w:rsid w:val="00D71E8A"/>
    <w:rsid w:val="00D722C2"/>
    <w:rsid w:val="00D76172"/>
    <w:rsid w:val="00D76B2E"/>
    <w:rsid w:val="00D76E1D"/>
    <w:rsid w:val="00D86B54"/>
    <w:rsid w:val="00D92B09"/>
    <w:rsid w:val="00D93AFA"/>
    <w:rsid w:val="00DA0492"/>
    <w:rsid w:val="00DA05A5"/>
    <w:rsid w:val="00DA2F16"/>
    <w:rsid w:val="00DA4CA9"/>
    <w:rsid w:val="00DB12F2"/>
    <w:rsid w:val="00DB13B3"/>
    <w:rsid w:val="00DB51A4"/>
    <w:rsid w:val="00DB6C42"/>
    <w:rsid w:val="00DC55F3"/>
    <w:rsid w:val="00DD2C32"/>
    <w:rsid w:val="00DD2F4B"/>
    <w:rsid w:val="00DD3C09"/>
    <w:rsid w:val="00DD42B0"/>
    <w:rsid w:val="00DD49C7"/>
    <w:rsid w:val="00DD51FB"/>
    <w:rsid w:val="00DE24D0"/>
    <w:rsid w:val="00DF30A5"/>
    <w:rsid w:val="00DF366A"/>
    <w:rsid w:val="00E005A6"/>
    <w:rsid w:val="00E01127"/>
    <w:rsid w:val="00E015A8"/>
    <w:rsid w:val="00E0287A"/>
    <w:rsid w:val="00E04094"/>
    <w:rsid w:val="00E05477"/>
    <w:rsid w:val="00E10960"/>
    <w:rsid w:val="00E11BBA"/>
    <w:rsid w:val="00E1793B"/>
    <w:rsid w:val="00E21804"/>
    <w:rsid w:val="00E22DCE"/>
    <w:rsid w:val="00E24063"/>
    <w:rsid w:val="00E37E17"/>
    <w:rsid w:val="00E44594"/>
    <w:rsid w:val="00E461DC"/>
    <w:rsid w:val="00E56206"/>
    <w:rsid w:val="00E563AD"/>
    <w:rsid w:val="00E56BAE"/>
    <w:rsid w:val="00E616D5"/>
    <w:rsid w:val="00E9156E"/>
    <w:rsid w:val="00E92E6A"/>
    <w:rsid w:val="00E979D0"/>
    <w:rsid w:val="00EA76C9"/>
    <w:rsid w:val="00EB4B39"/>
    <w:rsid w:val="00EC6192"/>
    <w:rsid w:val="00EE55B1"/>
    <w:rsid w:val="00EE7BF2"/>
    <w:rsid w:val="00EF16DE"/>
    <w:rsid w:val="00EF64E7"/>
    <w:rsid w:val="00EF70E4"/>
    <w:rsid w:val="00EF7F23"/>
    <w:rsid w:val="00F039C7"/>
    <w:rsid w:val="00F1150C"/>
    <w:rsid w:val="00F16F9C"/>
    <w:rsid w:val="00F17738"/>
    <w:rsid w:val="00F1782D"/>
    <w:rsid w:val="00F23026"/>
    <w:rsid w:val="00F238E9"/>
    <w:rsid w:val="00F33D0B"/>
    <w:rsid w:val="00F3453A"/>
    <w:rsid w:val="00F35E8B"/>
    <w:rsid w:val="00F36747"/>
    <w:rsid w:val="00F36CED"/>
    <w:rsid w:val="00F447D9"/>
    <w:rsid w:val="00F46555"/>
    <w:rsid w:val="00F50429"/>
    <w:rsid w:val="00F512B7"/>
    <w:rsid w:val="00F5377E"/>
    <w:rsid w:val="00F537E0"/>
    <w:rsid w:val="00F54EC7"/>
    <w:rsid w:val="00F5670E"/>
    <w:rsid w:val="00F60B88"/>
    <w:rsid w:val="00F740E8"/>
    <w:rsid w:val="00F83586"/>
    <w:rsid w:val="00F94210"/>
    <w:rsid w:val="00F9628E"/>
    <w:rsid w:val="00FA0BA2"/>
    <w:rsid w:val="00FA1754"/>
    <w:rsid w:val="00FA2211"/>
    <w:rsid w:val="00FA6729"/>
    <w:rsid w:val="00FB0AD2"/>
    <w:rsid w:val="00FD567D"/>
    <w:rsid w:val="00FE13A4"/>
    <w:rsid w:val="00FF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42C0BA"/>
  <w15:chartTrackingRefBased/>
  <w15:docId w15:val="{22C7876C-42BA-45B9-B90D-C86F2D09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60705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framePr w:hSpace="180" w:wrap="around" w:vAnchor="text" w:hAnchor="margin" w:y="109"/>
      <w:jc w:val="center"/>
      <w:outlineLvl w:val="1"/>
    </w:pPr>
    <w:rPr>
      <w:rFonts w:ascii="Arial" w:hAnsi="Arial" w:cs="Arial"/>
      <w:sz w:val="32"/>
      <w:lang w:val="uk-UA"/>
    </w:rPr>
  </w:style>
  <w:style w:type="paragraph" w:styleId="3">
    <w:name w:val="heading 3"/>
    <w:basedOn w:val="a"/>
    <w:next w:val="a"/>
    <w:qFormat/>
    <w:pPr>
      <w:keepNext/>
      <w:framePr w:hSpace="180" w:wrap="around" w:vAnchor="text" w:hAnchor="margin" w:y="8991"/>
      <w:jc w:val="center"/>
      <w:outlineLvl w:val="2"/>
    </w:pPr>
    <w:rPr>
      <w:rFonts w:ascii="Arial" w:hAnsi="Arial" w:cs="Arial"/>
      <w:sz w:val="36"/>
      <w:lang w:val="uk-UA"/>
    </w:rPr>
  </w:style>
  <w:style w:type="paragraph" w:styleId="4">
    <w:name w:val="heading 4"/>
    <w:basedOn w:val="a"/>
    <w:next w:val="a"/>
    <w:qFormat/>
    <w:pPr>
      <w:keepNext/>
      <w:tabs>
        <w:tab w:val="left" w:pos="180"/>
      </w:tabs>
      <w:jc w:val="center"/>
      <w:outlineLvl w:val="3"/>
    </w:pPr>
    <w:rPr>
      <w:b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 w:cs="Arial"/>
      <w:sz w:val="3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color w:val="000000"/>
      <w:sz w:val="28"/>
      <w:lang w:val="uk-UA"/>
    </w:rPr>
  </w:style>
  <w:style w:type="paragraph" w:styleId="7">
    <w:name w:val="heading 7"/>
    <w:basedOn w:val="a"/>
    <w:next w:val="a"/>
    <w:qFormat/>
    <w:pPr>
      <w:keepNext/>
      <w:framePr w:hSpace="180" w:wrap="around" w:vAnchor="text" w:hAnchor="margin" w:y="956"/>
      <w:spacing w:before="240"/>
      <w:jc w:val="center"/>
      <w:outlineLvl w:val="6"/>
    </w:pPr>
    <w:rPr>
      <w:rFonts w:ascii="Arial" w:hAnsi="Arial" w:cs="Arial"/>
      <w:i/>
      <w:iCs/>
      <w:sz w:val="52"/>
      <w:lang w:val="uk-UA"/>
    </w:rPr>
  </w:style>
  <w:style w:type="paragraph" w:styleId="8">
    <w:name w:val="heading 8"/>
    <w:basedOn w:val="a"/>
    <w:next w:val="a"/>
    <w:qFormat/>
    <w:pPr>
      <w:keepNext/>
      <w:framePr w:hSpace="180" w:wrap="around" w:vAnchor="text" w:hAnchor="margin" w:y="956"/>
      <w:jc w:val="center"/>
      <w:outlineLvl w:val="7"/>
    </w:pPr>
    <w:rPr>
      <w:rFonts w:ascii="Arial" w:hAnsi="Arial" w:cs="Arial"/>
      <w:b/>
      <w:bCs/>
      <w:sz w:val="20"/>
      <w:lang w:val="uk-UA"/>
    </w:rPr>
  </w:style>
  <w:style w:type="paragraph" w:styleId="9">
    <w:name w:val="heading 9"/>
    <w:basedOn w:val="a"/>
    <w:next w:val="a"/>
    <w:qFormat/>
    <w:pPr>
      <w:keepNext/>
      <w:framePr w:hSpace="180" w:wrap="around" w:vAnchor="text" w:hAnchor="margin" w:y="956"/>
      <w:jc w:val="both"/>
      <w:outlineLvl w:val="8"/>
    </w:pPr>
    <w:rPr>
      <w:rFonts w:ascii="Arial" w:hAnsi="Arial" w:cs="Arial"/>
      <w:b/>
      <w:bCs/>
      <w:sz w:val="18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pPr>
      <w:widowControl w:val="0"/>
      <w:autoSpaceDE w:val="0"/>
      <w:autoSpaceDN w:val="0"/>
      <w:adjustRightInd w:val="0"/>
      <w:ind w:left="280"/>
    </w:pPr>
    <w:rPr>
      <w:rFonts w:ascii="Arial" w:hAnsi="Arial" w:cs="Arial"/>
      <w:sz w:val="22"/>
      <w:szCs w:val="22"/>
      <w:lang w:val="uk-UA"/>
    </w:rPr>
  </w:style>
  <w:style w:type="paragraph" w:styleId="a3">
    <w:name w:val="Title"/>
    <w:basedOn w:val="a"/>
    <w:qFormat/>
    <w:pPr>
      <w:widowControl w:val="0"/>
      <w:autoSpaceDE w:val="0"/>
      <w:autoSpaceDN w:val="0"/>
      <w:adjustRightInd w:val="0"/>
      <w:ind w:left="2720"/>
      <w:jc w:val="center"/>
    </w:pPr>
    <w:rPr>
      <w:rFonts w:ascii="Arial" w:hAnsi="Arial" w:cs="Arial"/>
      <w:b/>
      <w:bCs/>
      <w:sz w:val="28"/>
      <w:szCs w:val="28"/>
      <w:lang w:val="uk-UA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FR2">
    <w:name w:val="FR2"/>
    <w:pPr>
      <w:widowControl w:val="0"/>
      <w:autoSpaceDE w:val="0"/>
      <w:autoSpaceDN w:val="0"/>
      <w:adjustRightInd w:val="0"/>
      <w:spacing w:line="520" w:lineRule="auto"/>
      <w:ind w:left="2920" w:right="800"/>
      <w:jc w:val="center"/>
    </w:pPr>
    <w:rPr>
      <w:rFonts w:ascii="Arial" w:hAnsi="Arial"/>
      <w:b/>
      <w:sz w:val="28"/>
      <w:lang w:val="uk-UA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rFonts w:ascii="Arial" w:hAnsi="Arial"/>
      <w:noProof/>
      <w:sz w:val="24"/>
    </w:rPr>
  </w:style>
  <w:style w:type="paragraph" w:styleId="a6">
    <w:name w:val="Body Text"/>
    <w:basedOn w:val="a"/>
    <w:pPr>
      <w:tabs>
        <w:tab w:val="left" w:pos="180"/>
      </w:tabs>
    </w:pPr>
    <w:rPr>
      <w:sz w:val="28"/>
      <w:lang w:val="uk-UA"/>
    </w:rPr>
  </w:style>
  <w:style w:type="paragraph" w:styleId="a7">
    <w:name w:val="Body Text Indent"/>
    <w:basedOn w:val="a"/>
    <w:pPr>
      <w:ind w:firstLine="709"/>
      <w:jc w:val="both"/>
    </w:pPr>
    <w:rPr>
      <w:color w:val="000000"/>
      <w:lang w:val="uk-UA"/>
    </w:rPr>
  </w:style>
  <w:style w:type="paragraph" w:styleId="20">
    <w:name w:val="Body Text Indent 2"/>
    <w:basedOn w:val="a"/>
    <w:pPr>
      <w:spacing w:before="120"/>
      <w:ind w:firstLine="720"/>
      <w:jc w:val="both"/>
    </w:pPr>
    <w:rPr>
      <w:lang w:val="uk-UA"/>
    </w:rPr>
  </w:style>
  <w:style w:type="paragraph" w:customStyle="1" w:styleId="10">
    <w:name w:val="Обычный1"/>
    <w:pPr>
      <w:widowControl w:val="0"/>
    </w:pPr>
    <w:rPr>
      <w:snapToGrid w:val="0"/>
      <w:sz w:val="22"/>
      <w:lang w:val="uk-UA"/>
    </w:rPr>
  </w:style>
  <w:style w:type="paragraph" w:styleId="a8">
    <w:name w:val="Subtitle"/>
    <w:basedOn w:val="a"/>
    <w:qFormat/>
    <w:pPr>
      <w:ind w:firstLine="567"/>
      <w:jc w:val="both"/>
    </w:pPr>
    <w:rPr>
      <w:sz w:val="28"/>
      <w:szCs w:val="20"/>
    </w:rPr>
  </w:style>
  <w:style w:type="character" w:styleId="a9">
    <w:name w:val="page number"/>
    <w:basedOn w:val="a0"/>
    <w:rsid w:val="003D6065"/>
  </w:style>
  <w:style w:type="paragraph" w:styleId="aa">
    <w:name w:val="Document Map"/>
    <w:basedOn w:val="a"/>
    <w:semiHidden/>
    <w:rsid w:val="009E19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extb">
    <w:name w:val="text_b"/>
    <w:basedOn w:val="a0"/>
    <w:rsid w:val="0082022B"/>
  </w:style>
  <w:style w:type="paragraph" w:styleId="ab">
    <w:name w:val="Normal (Web)"/>
    <w:basedOn w:val="a"/>
    <w:uiPriority w:val="99"/>
    <w:rsid w:val="008E7A1E"/>
    <w:pPr>
      <w:spacing w:before="100" w:beforeAutospacing="1" w:after="100" w:afterAutospacing="1"/>
    </w:pPr>
  </w:style>
  <w:style w:type="table" w:styleId="ac">
    <w:name w:val="Table Grid"/>
    <w:basedOn w:val="a1"/>
    <w:rsid w:val="00416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qFormat/>
    <w:rsid w:val="00FA0BA2"/>
    <w:rPr>
      <w:b/>
      <w:bCs/>
      <w:sz w:val="20"/>
      <w:szCs w:val="20"/>
    </w:rPr>
  </w:style>
  <w:style w:type="paragraph" w:styleId="ae">
    <w:name w:val="footnote text"/>
    <w:basedOn w:val="a"/>
    <w:semiHidden/>
    <w:rsid w:val="00B9437C"/>
    <w:rPr>
      <w:sz w:val="20"/>
      <w:szCs w:val="20"/>
    </w:rPr>
  </w:style>
  <w:style w:type="character" w:styleId="af">
    <w:name w:val="footnote reference"/>
    <w:semiHidden/>
    <w:rsid w:val="00B9437C"/>
    <w:rPr>
      <w:vertAlign w:val="superscript"/>
    </w:rPr>
  </w:style>
  <w:style w:type="paragraph" w:styleId="af0">
    <w:name w:val="List Paragraph"/>
    <w:basedOn w:val="a"/>
    <w:uiPriority w:val="34"/>
    <w:qFormat/>
    <w:rsid w:val="00B239FA"/>
    <w:pPr>
      <w:ind w:left="720"/>
      <w:contextualSpacing/>
    </w:pPr>
  </w:style>
  <w:style w:type="character" w:styleId="af1">
    <w:name w:val="Emphasis"/>
    <w:basedOn w:val="a0"/>
    <w:qFormat/>
    <w:rsid w:val="001961C7"/>
    <w:rPr>
      <w:i/>
      <w:iCs/>
    </w:rPr>
  </w:style>
  <w:style w:type="character" w:styleId="HTML">
    <w:name w:val="HTML Code"/>
    <w:basedOn w:val="a0"/>
    <w:uiPriority w:val="99"/>
    <w:unhideWhenUsed/>
    <w:rsid w:val="003607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5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90;&#1077;&#1082;&#1089;&#1090;&#1086;&#1074;&#1099;&#1077;\&#1051;&#1072;&#1073;&#1086;&#1088;&#1072;&#1090;&#1086;&#1088;&#1085;&#1099;&#1077;%20&#1088;&#1072;&#1073;&#1086;&#1090;&#1099;\&#1051;&#1056;%20&#1054;&#1073;&#1088;&#1072;&#1079;&#1077;&#109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69A94-2337-440E-9DB7-41EE3632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ЛР Образец.dot</Template>
  <TotalTime>514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11</vt:lpstr>
    </vt:vector>
  </TitlesOfParts>
  <Company>IST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11</dc:title>
  <dc:subject/>
  <dc:creator>user2</dc:creator>
  <cp:keywords/>
  <dc:description/>
  <cp:lastModifiedBy>Коля Ярмолович</cp:lastModifiedBy>
  <cp:revision>19</cp:revision>
  <cp:lastPrinted>2023-02-19T10:54:00Z</cp:lastPrinted>
  <dcterms:created xsi:type="dcterms:W3CDTF">2023-09-06T11:23:00Z</dcterms:created>
  <dcterms:modified xsi:type="dcterms:W3CDTF">2023-09-28T21:36:00Z</dcterms:modified>
</cp:coreProperties>
</file>