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8F1E" w14:textId="7ACD1C4A" w:rsidR="003E4A48" w:rsidRPr="00B830F5" w:rsidRDefault="003E4A48" w:rsidP="003E4A48">
      <w:pPr>
        <w:jc w:val="center"/>
        <w:rPr>
          <w:b/>
          <w:bCs/>
        </w:rPr>
      </w:pPr>
      <w:r w:rsidRPr="00985C0D">
        <w:rPr>
          <w:b/>
          <w:bCs/>
          <w:lang w:val="uk-UA"/>
        </w:rPr>
        <w:t xml:space="preserve">Лабораторна робота № </w:t>
      </w:r>
      <w:r w:rsidR="00EE55B1">
        <w:rPr>
          <w:b/>
          <w:bCs/>
        </w:rPr>
        <w:t>1</w:t>
      </w:r>
    </w:p>
    <w:p w14:paraId="31D12321" w14:textId="773A9059" w:rsidR="003E4A48" w:rsidRPr="00EE55B1" w:rsidRDefault="003E4A48" w:rsidP="003E4A48">
      <w:pPr>
        <w:rPr>
          <w:lang w:val="uk-UA"/>
        </w:rPr>
      </w:pPr>
      <w:r w:rsidRPr="00985C0D">
        <w:rPr>
          <w:b/>
          <w:bCs/>
          <w:lang w:val="uk-UA"/>
        </w:rPr>
        <w:t>Тема</w:t>
      </w:r>
      <w:r w:rsidRPr="00985C0D">
        <w:rPr>
          <w:lang w:val="uk-UA"/>
        </w:rPr>
        <w:t xml:space="preserve">: </w:t>
      </w:r>
      <w:r w:rsidR="00EE55B1" w:rsidRPr="00EE55B1">
        <w:rPr>
          <w:lang w:val="uk-UA"/>
        </w:rPr>
        <w:t>Підготовка до роботи web-серверу та запуск сценаріїв</w:t>
      </w:r>
    </w:p>
    <w:p w14:paraId="3F3D696D" w14:textId="7213F031" w:rsidR="003E4A48" w:rsidRDefault="003E4A48" w:rsidP="003E4A48">
      <w:pPr>
        <w:rPr>
          <w:lang w:val="uk-UA"/>
        </w:rPr>
      </w:pPr>
      <w:r w:rsidRPr="00985C0D">
        <w:rPr>
          <w:b/>
          <w:bCs/>
          <w:lang w:val="uk-UA"/>
        </w:rPr>
        <w:t>Мета</w:t>
      </w:r>
      <w:r w:rsidRPr="00985C0D">
        <w:rPr>
          <w:lang w:val="uk-UA"/>
        </w:rPr>
        <w:t xml:space="preserve">: </w:t>
      </w:r>
      <w:r w:rsidR="00EE55B1" w:rsidRPr="00EE55B1">
        <w:rPr>
          <w:lang w:val="uk-UA"/>
        </w:rPr>
        <w:t>Навчитись встановлювати та налаштовувати пакет програм XAMPP, а також перевіряти корректність його роботи. Навчитись створювати прості динамічні сторінки, використовувати умовні оператори та</w:t>
      </w:r>
    </w:p>
    <w:p w14:paraId="01F28B4E" w14:textId="7034097E" w:rsidR="00EE55B1" w:rsidRPr="007E433B" w:rsidRDefault="00EE55B1" w:rsidP="003E4A48">
      <w:pPr>
        <w:rPr>
          <w:lang w:val="uk-UA"/>
        </w:rPr>
      </w:pPr>
      <w:r w:rsidRPr="007E433B">
        <w:rPr>
          <w:b/>
          <w:bCs/>
          <w:lang w:val="uk-UA"/>
        </w:rPr>
        <w:t>О</w:t>
      </w:r>
      <w:r w:rsidR="007E433B" w:rsidRPr="007E433B">
        <w:rPr>
          <w:b/>
          <w:bCs/>
          <w:lang w:val="uk-UA"/>
        </w:rPr>
        <w:t>бладнання</w:t>
      </w:r>
      <w:r w:rsidR="007E433B">
        <w:rPr>
          <w:lang w:val="uk-UA"/>
        </w:rPr>
        <w:t>:</w:t>
      </w:r>
      <w:r w:rsidR="007E433B" w:rsidRPr="007E433B">
        <w:t xml:space="preserve"> </w:t>
      </w:r>
      <w:r w:rsidR="007E433B" w:rsidRPr="007E433B">
        <w:rPr>
          <w:lang w:val="uk-UA"/>
        </w:rPr>
        <w:t>Персональний комп'ютер. Пакет програм XAMPP. Текстовий редактор Sublime Text 3 або IDE NetBeans. Web-браузер Chrome, Firefox, Opera</w:t>
      </w:r>
    </w:p>
    <w:p w14:paraId="1FA49065" w14:textId="175D264E" w:rsidR="003E4A48" w:rsidRDefault="003E4A48" w:rsidP="003E4A48">
      <w:pPr>
        <w:jc w:val="center"/>
        <w:rPr>
          <w:b/>
          <w:bCs/>
          <w:u w:val="single"/>
          <w:lang w:val="uk-UA"/>
        </w:rPr>
      </w:pPr>
      <w:r w:rsidRPr="00985C0D">
        <w:rPr>
          <w:b/>
          <w:bCs/>
          <w:u w:val="single"/>
          <w:lang w:val="uk-UA"/>
        </w:rPr>
        <w:t>Хід роботи:</w:t>
      </w:r>
    </w:p>
    <w:p w14:paraId="6B9337CE" w14:textId="4A14981F" w:rsidR="007E433B" w:rsidRDefault="007E433B" w:rsidP="007E433B">
      <w:pPr>
        <w:rPr>
          <w:b/>
          <w:bCs/>
          <w:u w:val="single"/>
          <w:lang w:val="uk-UA"/>
        </w:rPr>
      </w:pPr>
      <w:r>
        <w:rPr>
          <w:noProof/>
        </w:rPr>
        <w:drawing>
          <wp:inline distT="0" distB="0" distL="0" distR="0" wp14:anchorId="20C0E1F0" wp14:editId="2D8E6064">
            <wp:extent cx="3823855" cy="5930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731" cy="5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B528" w14:textId="0D46CB45" w:rsidR="00C02778" w:rsidRDefault="00C02778" w:rsidP="007E433B">
      <w:pPr>
        <w:rPr>
          <w:b/>
          <w:bCs/>
          <w:u w:val="single"/>
          <w:lang w:val="uk-UA"/>
        </w:rPr>
      </w:pPr>
      <w:r>
        <w:rPr>
          <w:noProof/>
        </w:rPr>
        <w:drawing>
          <wp:inline distT="0" distB="0" distL="0" distR="0" wp14:anchorId="18BC7FC1" wp14:editId="5A6C7163">
            <wp:extent cx="3830782" cy="2457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247" cy="246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C38C" w14:textId="7E6FAA7A" w:rsidR="00C02778" w:rsidRDefault="00C02778" w:rsidP="007E433B">
      <w:pPr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1-основна інформація про</w:t>
      </w:r>
      <w:r w:rsidR="002C2726">
        <w:rPr>
          <w:b/>
          <w:bCs/>
          <w:u w:val="single"/>
          <w:lang w:val="uk-UA"/>
        </w:rPr>
        <w:t xml:space="preserve"> </w:t>
      </w:r>
      <w:r w:rsidR="00D10161">
        <w:rPr>
          <w:b/>
          <w:bCs/>
          <w:u w:val="single"/>
          <w:lang w:val="uk-UA"/>
        </w:rPr>
        <w:t>файл</w:t>
      </w:r>
    </w:p>
    <w:p w14:paraId="1CEBFBD7" w14:textId="77777777" w:rsidR="005D1894" w:rsidRDefault="005D1894" w:rsidP="007E433B">
      <w:pPr>
        <w:rPr>
          <w:b/>
          <w:bCs/>
          <w:u w:val="single"/>
          <w:lang w:val="uk-UA"/>
        </w:rPr>
      </w:pPr>
    </w:p>
    <w:p w14:paraId="7B13B2B8" w14:textId="2E38676D" w:rsidR="002C2726" w:rsidRPr="00C02778" w:rsidRDefault="002C2726" w:rsidP="007E433B">
      <w:pPr>
        <w:rPr>
          <w:b/>
          <w:bCs/>
          <w:u w:val="single"/>
          <w:lang w:val="uk-UA"/>
        </w:rPr>
      </w:pPr>
      <w:r>
        <w:rPr>
          <w:noProof/>
        </w:rPr>
        <w:drawing>
          <wp:inline distT="0" distB="0" distL="0" distR="0" wp14:anchorId="44E48BC0" wp14:editId="73482F9E">
            <wp:extent cx="5334000" cy="29155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838" cy="29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3502" w14:textId="079258BF" w:rsidR="003E4A48" w:rsidRDefault="00D10161" w:rsidP="003E4A48">
      <w:pPr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2-</w:t>
      </w:r>
      <w:r w:rsidRPr="00D10161">
        <w:rPr>
          <w:b/>
          <w:bCs/>
          <w:u w:val="single"/>
          <w:lang w:val="uk-UA"/>
        </w:rPr>
        <w:t xml:space="preserve"> </w:t>
      </w:r>
      <w:r>
        <w:rPr>
          <w:b/>
          <w:bCs/>
          <w:u w:val="single"/>
          <w:lang w:val="uk-UA"/>
        </w:rPr>
        <w:t>інформація про сервер</w:t>
      </w:r>
    </w:p>
    <w:p w14:paraId="146355F4" w14:textId="36DFE1DC" w:rsidR="00D10161" w:rsidRDefault="00D10161" w:rsidP="003E4A48">
      <w:pPr>
        <w:rPr>
          <w:b/>
          <w:bCs/>
          <w:u w:val="single"/>
          <w:lang w:val="uk-UA"/>
        </w:rPr>
      </w:pPr>
      <w:r>
        <w:rPr>
          <w:noProof/>
        </w:rPr>
        <w:lastRenderedPageBreak/>
        <w:drawing>
          <wp:inline distT="0" distB="0" distL="0" distR="0" wp14:anchorId="3E0BA1B7" wp14:editId="65097524">
            <wp:extent cx="3144982" cy="311618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237" cy="31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175" w14:textId="242921C7" w:rsidR="00D10161" w:rsidRDefault="00D10161" w:rsidP="003E4A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uk-UA"/>
        </w:rPr>
        <w:t xml:space="preserve">3-інформація про </w:t>
      </w:r>
      <w:r>
        <w:rPr>
          <w:b/>
          <w:bCs/>
          <w:u w:val="single"/>
          <w:lang w:val="en-US"/>
        </w:rPr>
        <w:t>Apache</w:t>
      </w:r>
    </w:p>
    <w:p w14:paraId="59018B62" w14:textId="77777777" w:rsidR="005D1894" w:rsidRDefault="005D1894" w:rsidP="003E4A48">
      <w:pPr>
        <w:rPr>
          <w:b/>
          <w:bCs/>
          <w:u w:val="single"/>
          <w:lang w:val="en-US"/>
        </w:rPr>
      </w:pPr>
    </w:p>
    <w:p w14:paraId="510BB3C6" w14:textId="2D2782EE" w:rsidR="00D10161" w:rsidRPr="00D10161" w:rsidRDefault="00D10161" w:rsidP="003E4A48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FD6A2F3" wp14:editId="0C219C9A">
            <wp:extent cx="4563561" cy="2812473"/>
            <wp:effectExtent l="0" t="0" r="889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509" cy="28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37AF" w14:textId="2B4D225E" w:rsidR="003E4A48" w:rsidRDefault="006B76C8" w:rsidP="003E4A48">
      <w:pPr>
        <w:rPr>
          <w:b/>
          <w:bCs/>
          <w:u w:val="single"/>
          <w:lang w:val="uk-UA"/>
        </w:rPr>
      </w:pPr>
      <w:r>
        <w:rPr>
          <w:b/>
          <w:bCs/>
          <w:u w:val="single"/>
          <w:lang w:val="en-US"/>
        </w:rPr>
        <w:t>4-</w:t>
      </w:r>
      <w:r>
        <w:rPr>
          <w:b/>
          <w:bCs/>
          <w:u w:val="single"/>
          <w:lang w:val="uk-UA"/>
        </w:rPr>
        <w:t>інформація про браузер</w:t>
      </w:r>
    </w:p>
    <w:p w14:paraId="492C3BFA" w14:textId="77777777" w:rsidR="005D1894" w:rsidRDefault="005D1894" w:rsidP="003E4A48">
      <w:pPr>
        <w:rPr>
          <w:b/>
          <w:bCs/>
          <w:u w:val="single"/>
          <w:lang w:val="uk-UA"/>
        </w:rPr>
      </w:pPr>
    </w:p>
    <w:p w14:paraId="33CFA486" w14:textId="6DECA56D" w:rsidR="006B76C8" w:rsidRDefault="006B76C8" w:rsidP="003E4A48">
      <w:pPr>
        <w:rPr>
          <w:b/>
          <w:bCs/>
          <w:u w:val="single"/>
          <w:lang w:val="uk-UA"/>
        </w:rPr>
      </w:pPr>
      <w:r>
        <w:rPr>
          <w:noProof/>
        </w:rPr>
        <w:drawing>
          <wp:inline distT="0" distB="0" distL="0" distR="0" wp14:anchorId="5C19EC07" wp14:editId="6EE1F7CF">
            <wp:extent cx="2483142" cy="281247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3033" cy="28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2FB9" w14:textId="662957EA" w:rsidR="006B76C8" w:rsidRDefault="006B76C8" w:rsidP="003E4A48">
      <w:pPr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lastRenderedPageBreak/>
        <w:t>5-інформація про розташування файла</w:t>
      </w:r>
    </w:p>
    <w:p w14:paraId="5B1E956E" w14:textId="3F578C9B" w:rsidR="006B76C8" w:rsidRDefault="006B76C8" w:rsidP="003E4A48">
      <w:pPr>
        <w:rPr>
          <w:b/>
          <w:bCs/>
          <w:u w:val="single"/>
          <w:lang w:val="uk-UA"/>
        </w:rPr>
      </w:pPr>
    </w:p>
    <w:p w14:paraId="138E13F8" w14:textId="4CA0BFA0" w:rsidR="005D1894" w:rsidRDefault="005D1894" w:rsidP="003E4A48">
      <w:pPr>
        <w:rPr>
          <w:b/>
          <w:bCs/>
          <w:u w:val="single"/>
          <w:lang w:val="uk-UA"/>
        </w:rPr>
      </w:pPr>
      <w:r>
        <w:rPr>
          <w:noProof/>
        </w:rPr>
        <w:drawing>
          <wp:inline distT="0" distB="0" distL="0" distR="0" wp14:anchorId="019AA674" wp14:editId="11D7563D">
            <wp:extent cx="3334601" cy="41217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458" cy="412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FBE0" w14:textId="4DE42F3F" w:rsidR="005D1894" w:rsidRDefault="005D1894" w:rsidP="003E4A48">
      <w:pPr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6-інформація про змінні</w:t>
      </w:r>
    </w:p>
    <w:p w14:paraId="45F560B9" w14:textId="718C7511" w:rsidR="005D1894" w:rsidRDefault="005D1894" w:rsidP="003E4A48">
      <w:pPr>
        <w:rPr>
          <w:b/>
          <w:bCs/>
          <w:u w:val="single"/>
          <w:lang w:val="uk-UA"/>
        </w:rPr>
      </w:pPr>
    </w:p>
    <w:p w14:paraId="3474018A" w14:textId="0233C939" w:rsidR="005D1894" w:rsidRDefault="005D1894" w:rsidP="003E4A48">
      <w:pPr>
        <w:rPr>
          <w:b/>
          <w:bCs/>
          <w:u w:val="single"/>
          <w:lang w:val="uk-UA"/>
        </w:rPr>
      </w:pPr>
      <w:r>
        <w:rPr>
          <w:noProof/>
        </w:rPr>
        <w:drawing>
          <wp:inline distT="0" distB="0" distL="0" distR="0" wp14:anchorId="547F3DF0" wp14:editId="14364CFA">
            <wp:extent cx="3173596" cy="4211782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278" cy="421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E3E" w14:textId="0BBA41A7" w:rsidR="005D1894" w:rsidRDefault="005D1894" w:rsidP="003E4A48">
      <w:pPr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7-інформація про розробників</w:t>
      </w:r>
    </w:p>
    <w:p w14:paraId="03755A42" w14:textId="481442BF" w:rsidR="005D1894" w:rsidRDefault="005D1894" w:rsidP="003E4A48">
      <w:pPr>
        <w:rPr>
          <w:b/>
          <w:bCs/>
          <w:u w:val="single"/>
          <w:lang w:val="uk-UA"/>
        </w:rPr>
      </w:pPr>
    </w:p>
    <w:p w14:paraId="4C517463" w14:textId="681751A4" w:rsidR="005D1894" w:rsidRDefault="005D1894" w:rsidP="003E4A48">
      <w:pPr>
        <w:rPr>
          <w:b/>
          <w:bCs/>
          <w:u w:val="single"/>
          <w:lang w:val="uk-UA"/>
        </w:rPr>
      </w:pPr>
      <w:r>
        <w:rPr>
          <w:noProof/>
        </w:rPr>
        <w:lastRenderedPageBreak/>
        <w:drawing>
          <wp:inline distT="0" distB="0" distL="0" distR="0" wp14:anchorId="216E8485" wp14:editId="75416046">
            <wp:extent cx="3427692" cy="1496291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151" cy="150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F64A" w14:textId="7B9B69A5" w:rsidR="005D1894" w:rsidRDefault="005D1894" w:rsidP="003E4A48">
      <w:pPr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 xml:space="preserve">8-інформація про </w:t>
      </w:r>
      <w:r>
        <w:rPr>
          <w:b/>
          <w:bCs/>
          <w:u w:val="single"/>
          <w:lang w:val="en-US"/>
        </w:rPr>
        <w:t>Phar</w:t>
      </w:r>
      <w:r w:rsidRPr="005D1894">
        <w:rPr>
          <w:b/>
          <w:bCs/>
          <w:u w:val="single"/>
          <w:lang w:val="uk-UA"/>
        </w:rPr>
        <w:t>(</w:t>
      </w:r>
      <w:r w:rsidRPr="005D1894">
        <w:rPr>
          <w:b/>
          <w:bCs/>
          <w:u w:val="single"/>
          <w:lang w:val="uk-UA"/>
        </w:rPr>
        <w:t xml:space="preserve">У програмному забезпеченні файл </w:t>
      </w:r>
      <w:r w:rsidRPr="005D1894">
        <w:rPr>
          <w:b/>
          <w:bCs/>
          <w:u w:val="single"/>
          <w:lang w:val="en-US"/>
        </w:rPr>
        <w:t>PHAR</w:t>
      </w:r>
      <w:r w:rsidRPr="005D1894">
        <w:rPr>
          <w:b/>
          <w:bCs/>
          <w:u w:val="single"/>
          <w:lang w:val="uk-UA"/>
        </w:rPr>
        <w:t xml:space="preserve"> є форматом пакета, що дозволяє розповсюджувати програми та бібліотеки шляхом об'єднання безлічі файлів коду </w:t>
      </w:r>
      <w:r w:rsidRPr="005D1894">
        <w:rPr>
          <w:b/>
          <w:bCs/>
          <w:u w:val="single"/>
          <w:lang w:val="en-US"/>
        </w:rPr>
        <w:t>PHP</w:t>
      </w:r>
      <w:r w:rsidRPr="005D1894">
        <w:rPr>
          <w:b/>
          <w:bCs/>
          <w:u w:val="single"/>
          <w:lang w:val="uk-UA"/>
        </w:rPr>
        <w:t xml:space="preserve"> та інших ресурсів в один архівний файл</w:t>
      </w:r>
      <w:r w:rsidRPr="005D1894">
        <w:rPr>
          <w:b/>
          <w:bCs/>
          <w:u w:val="single"/>
          <w:lang w:val="uk-UA"/>
        </w:rPr>
        <w:t>)</w:t>
      </w:r>
    </w:p>
    <w:p w14:paraId="1430D7BB" w14:textId="77777777" w:rsidR="005778CF" w:rsidRDefault="005778CF" w:rsidP="003E4A48">
      <w:pPr>
        <w:rPr>
          <w:b/>
          <w:bCs/>
          <w:u w:val="single"/>
          <w:lang w:val="uk-UA"/>
        </w:rPr>
      </w:pPr>
    </w:p>
    <w:p w14:paraId="16BB784D" w14:textId="4D88014F" w:rsidR="005D1894" w:rsidRDefault="005D1894" w:rsidP="003E4A48">
      <w:pPr>
        <w:rPr>
          <w:b/>
          <w:bCs/>
          <w:u w:val="single"/>
          <w:lang w:val="uk-UA"/>
        </w:rPr>
      </w:pPr>
      <w:r>
        <w:rPr>
          <w:noProof/>
        </w:rPr>
        <w:drawing>
          <wp:inline distT="0" distB="0" distL="0" distR="0" wp14:anchorId="476B77C6" wp14:editId="06B0F3DC">
            <wp:extent cx="2805546" cy="29545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286" cy="296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0AFD" w14:textId="6019969E" w:rsidR="005D1894" w:rsidRDefault="005D1894" w:rsidP="003E4A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uk-UA"/>
        </w:rPr>
        <w:t>9-</w:t>
      </w:r>
      <w:r w:rsidR="005778CF">
        <w:rPr>
          <w:b/>
          <w:bCs/>
          <w:u w:val="single"/>
          <w:lang w:val="uk-UA"/>
        </w:rPr>
        <w:t>інформація про моду</w:t>
      </w:r>
      <w:r w:rsidR="005778CF">
        <w:rPr>
          <w:b/>
          <w:bCs/>
          <w:u w:val="single"/>
        </w:rPr>
        <w:t>ль</w:t>
      </w:r>
      <w:r w:rsidR="005778CF">
        <w:rPr>
          <w:b/>
          <w:bCs/>
          <w:u w:val="single"/>
          <w:lang w:val="en-US"/>
        </w:rPr>
        <w:t xml:space="preserve"> Core</w:t>
      </w:r>
    </w:p>
    <w:p w14:paraId="5C27BD70" w14:textId="77777777" w:rsidR="005778CF" w:rsidRDefault="005778CF" w:rsidP="003E4A48">
      <w:pPr>
        <w:rPr>
          <w:b/>
          <w:bCs/>
          <w:u w:val="single"/>
          <w:lang w:val="en-US"/>
        </w:rPr>
      </w:pPr>
    </w:p>
    <w:p w14:paraId="7D18A2A8" w14:textId="30D0CCEB" w:rsidR="005778CF" w:rsidRDefault="005778CF" w:rsidP="003E4A48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47EC89B" wp14:editId="1D517E52">
            <wp:extent cx="4657525" cy="12053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4226" cy="12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1EBF" w14:textId="65CCC373" w:rsidR="005778CF" w:rsidRPr="005778CF" w:rsidRDefault="005778CF" w:rsidP="003E4A48"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>10-</w:t>
      </w:r>
      <w:r>
        <w:rPr>
          <w:b/>
          <w:bCs/>
          <w:u w:val="single"/>
          <w:lang w:val="uk-UA"/>
        </w:rPr>
        <w:t xml:space="preserve">інформація про класи </w:t>
      </w:r>
      <w:r>
        <w:rPr>
          <w:b/>
          <w:bCs/>
          <w:u w:val="single"/>
          <w:lang w:val="en-US"/>
        </w:rPr>
        <w:t>SPL</w:t>
      </w:r>
    </w:p>
    <w:p w14:paraId="04925FBE" w14:textId="77777777" w:rsidR="005D1894" w:rsidRPr="006B76C8" w:rsidRDefault="005D1894" w:rsidP="003E4A48">
      <w:pPr>
        <w:rPr>
          <w:b/>
          <w:bCs/>
          <w:u w:val="single"/>
          <w:lang w:val="uk-UA"/>
        </w:rPr>
      </w:pPr>
    </w:p>
    <w:p w14:paraId="760F29FC" w14:textId="4FFE4C43" w:rsidR="003E4A48" w:rsidRPr="00985C0D" w:rsidRDefault="003E4A48" w:rsidP="003E4A48">
      <w:pPr>
        <w:rPr>
          <w:b/>
          <w:bCs/>
          <w:u w:val="single"/>
          <w:lang w:val="uk-UA"/>
        </w:rPr>
      </w:pPr>
    </w:p>
    <w:p w14:paraId="3ECA9A97" w14:textId="67B19485" w:rsidR="003E4A48" w:rsidRDefault="003E4A48" w:rsidP="003E4A48">
      <w:pPr>
        <w:jc w:val="center"/>
        <w:rPr>
          <w:b/>
          <w:bCs/>
          <w:u w:val="single"/>
          <w:lang w:val="uk-UA"/>
        </w:rPr>
      </w:pPr>
      <w:r w:rsidRPr="00985C0D">
        <w:rPr>
          <w:b/>
          <w:bCs/>
          <w:u w:val="single"/>
          <w:lang w:val="uk-UA"/>
        </w:rPr>
        <w:t>Контрольні питання:</w:t>
      </w:r>
    </w:p>
    <w:p w14:paraId="538CF249" w14:textId="2AA364BC" w:rsidR="007E433B" w:rsidRDefault="007E433B" w:rsidP="007E433B">
      <w:pPr>
        <w:pStyle w:val="af0"/>
        <w:numPr>
          <w:ilvl w:val="0"/>
          <w:numId w:val="48"/>
        </w:numPr>
        <w:rPr>
          <w:lang w:val="uk-UA"/>
        </w:rPr>
      </w:pPr>
      <w:r w:rsidRPr="007E433B">
        <w:rPr>
          <w:lang w:val="uk-UA"/>
        </w:rPr>
        <w:t>Що таке web-сервер?</w:t>
      </w:r>
    </w:p>
    <w:p w14:paraId="595C4767" w14:textId="662D91EB" w:rsidR="007E433B" w:rsidRPr="007E433B" w:rsidRDefault="007E433B" w:rsidP="007E433B">
      <w:pPr>
        <w:pStyle w:val="af0"/>
        <w:rPr>
          <w:lang w:val="uk-UA"/>
        </w:rPr>
      </w:pPr>
      <w:r w:rsidRPr="007E433B">
        <w:rPr>
          <w:lang w:val="uk-UA"/>
        </w:rPr>
        <w:t>Web-сервер - це програмне забезпечення або сервер, який обробляє запити від клієнтів  і надає їм веб-сторінки та інші ресурси через протокол HTTP  або HTTPS.</w:t>
      </w:r>
    </w:p>
    <w:p w14:paraId="3364E432" w14:textId="7D43CE18" w:rsidR="007E433B" w:rsidRDefault="007E433B" w:rsidP="007E433B">
      <w:pPr>
        <w:pStyle w:val="af0"/>
        <w:numPr>
          <w:ilvl w:val="0"/>
          <w:numId w:val="48"/>
        </w:numPr>
        <w:rPr>
          <w:lang w:val="uk-UA"/>
        </w:rPr>
      </w:pPr>
      <w:r w:rsidRPr="007E433B">
        <w:rPr>
          <w:lang w:val="uk-UA"/>
        </w:rPr>
        <w:t>Які програмні продукти подібні до Apache ви знаєте?</w:t>
      </w:r>
    </w:p>
    <w:p w14:paraId="2D466AE0" w14:textId="1D1E57B6" w:rsidR="007E433B" w:rsidRPr="007E433B" w:rsidRDefault="007E433B" w:rsidP="007E433B">
      <w:pPr>
        <w:pStyle w:val="af0"/>
        <w:rPr>
          <w:lang w:val="uk-UA"/>
        </w:rPr>
      </w:pPr>
      <w:r w:rsidRPr="007E433B">
        <w:rPr>
          <w:lang w:val="uk-UA"/>
        </w:rPr>
        <w:t>Nginx</w:t>
      </w:r>
      <w:r>
        <w:rPr>
          <w:lang w:val="en-US"/>
        </w:rPr>
        <w:t>,L</w:t>
      </w:r>
      <w:r w:rsidRPr="007E433B">
        <w:rPr>
          <w:lang w:val="uk-UA"/>
        </w:rPr>
        <w:t>iteSpeed</w:t>
      </w:r>
      <w:r>
        <w:rPr>
          <w:lang w:val="en-US"/>
        </w:rPr>
        <w:t>,</w:t>
      </w:r>
      <w:r w:rsidRPr="007E433B">
        <w:rPr>
          <w:lang w:val="uk-UA"/>
        </w:rPr>
        <w:t xml:space="preserve"> Xampp</w:t>
      </w:r>
      <w:r>
        <w:rPr>
          <w:lang w:val="en-US"/>
        </w:rPr>
        <w:t>,</w:t>
      </w:r>
      <w:r w:rsidRPr="007E433B">
        <w:rPr>
          <w:lang w:val="uk-UA"/>
        </w:rPr>
        <w:t xml:space="preserve"> openserver</w:t>
      </w:r>
    </w:p>
    <w:p w14:paraId="6700CB92" w14:textId="5A46EB62" w:rsidR="007E433B" w:rsidRDefault="007E433B" w:rsidP="007E433B">
      <w:pPr>
        <w:pStyle w:val="af0"/>
        <w:numPr>
          <w:ilvl w:val="0"/>
          <w:numId w:val="48"/>
        </w:numPr>
        <w:rPr>
          <w:lang w:val="uk-UA"/>
        </w:rPr>
      </w:pPr>
      <w:r w:rsidRPr="007E433B">
        <w:rPr>
          <w:lang w:val="uk-UA"/>
        </w:rPr>
        <w:t>Для чого необхідно вказувати http:// перед адресою сайту?</w:t>
      </w:r>
    </w:p>
    <w:p w14:paraId="6DC0F03B" w14:textId="68B362A2" w:rsidR="001961C7" w:rsidRPr="007E433B" w:rsidRDefault="001961C7" w:rsidP="001961C7">
      <w:pPr>
        <w:pStyle w:val="af0"/>
        <w:rPr>
          <w:lang w:val="uk-UA"/>
        </w:rPr>
      </w:pPr>
      <w:r w:rsidRPr="001961C7">
        <w:rPr>
          <w:lang w:val="uk-UA"/>
        </w:rPr>
        <w:t>Вказування "http://" перед адресою сайту вказує на використання протоколу HTTP при з'єднанні з веб-сайтом.</w:t>
      </w:r>
    </w:p>
    <w:p w14:paraId="0BFFDAB8" w14:textId="44DBDC1C" w:rsidR="007E433B" w:rsidRDefault="007E433B" w:rsidP="007E433B">
      <w:pPr>
        <w:pStyle w:val="af0"/>
        <w:numPr>
          <w:ilvl w:val="0"/>
          <w:numId w:val="48"/>
        </w:numPr>
        <w:rPr>
          <w:lang w:val="uk-UA"/>
        </w:rPr>
      </w:pPr>
      <w:r w:rsidRPr="007E433B">
        <w:rPr>
          <w:lang w:val="uk-UA"/>
        </w:rPr>
        <w:t>Чому не можна просто запустити сценарій php подвійним кліком з каталогу, де він розташований?</w:t>
      </w:r>
    </w:p>
    <w:p w14:paraId="4197F04B" w14:textId="7E3D1EE1" w:rsidR="001961C7" w:rsidRPr="007E433B" w:rsidRDefault="001961C7" w:rsidP="001961C7">
      <w:pPr>
        <w:pStyle w:val="af0"/>
        <w:rPr>
          <w:lang w:val="uk-UA"/>
        </w:rPr>
      </w:pPr>
      <w:r w:rsidRPr="001961C7">
        <w:rPr>
          <w:lang w:val="uk-UA"/>
        </w:rPr>
        <w:lastRenderedPageBreak/>
        <w:t>Для того щоб виконати PHP-сценарій, потрібен веб-сервер, який інтерпретує і відправляє відповідь клієнтові.</w:t>
      </w:r>
    </w:p>
    <w:p w14:paraId="6AE6DCF5" w14:textId="09D6A909" w:rsidR="007E433B" w:rsidRDefault="007E433B" w:rsidP="007E433B">
      <w:pPr>
        <w:pStyle w:val="af0"/>
        <w:numPr>
          <w:ilvl w:val="0"/>
          <w:numId w:val="48"/>
        </w:numPr>
        <w:rPr>
          <w:lang w:val="uk-UA"/>
        </w:rPr>
      </w:pPr>
      <w:r w:rsidRPr="007E433B">
        <w:rPr>
          <w:lang w:val="uk-UA"/>
        </w:rPr>
        <w:t>Яка є альтернатива пакету програм XAMPP?</w:t>
      </w:r>
    </w:p>
    <w:p w14:paraId="0B1F6529" w14:textId="58C7E9FC" w:rsidR="001961C7" w:rsidRPr="007E433B" w:rsidRDefault="001961C7" w:rsidP="001961C7">
      <w:pPr>
        <w:pStyle w:val="af0"/>
        <w:rPr>
          <w:lang w:val="uk-UA"/>
        </w:rPr>
      </w:pPr>
      <w:r w:rsidRPr="001961C7">
        <w:rPr>
          <w:lang w:val="uk-UA"/>
        </w:rPr>
        <w:t>WAMP</w:t>
      </w:r>
      <w:r>
        <w:rPr>
          <w:lang w:val="uk-UA"/>
        </w:rPr>
        <w:t>,</w:t>
      </w:r>
      <w:r w:rsidRPr="001961C7">
        <w:rPr>
          <w:lang w:val="uk-UA"/>
        </w:rPr>
        <w:t xml:space="preserve"> </w:t>
      </w:r>
      <w:r w:rsidRPr="007E433B">
        <w:rPr>
          <w:lang w:val="uk-UA"/>
        </w:rPr>
        <w:t>Nginx</w:t>
      </w:r>
      <w:r>
        <w:rPr>
          <w:lang w:val="en-US"/>
        </w:rPr>
        <w:t>,L</w:t>
      </w:r>
      <w:r w:rsidRPr="007E433B">
        <w:rPr>
          <w:lang w:val="uk-UA"/>
        </w:rPr>
        <w:t>iteSpeed</w:t>
      </w:r>
      <w:r>
        <w:rPr>
          <w:lang w:val="uk-UA"/>
        </w:rPr>
        <w:t>.</w:t>
      </w:r>
    </w:p>
    <w:p w14:paraId="265924EC" w14:textId="2293E3F7" w:rsidR="005B6098" w:rsidRDefault="007E433B" w:rsidP="007E433B">
      <w:pPr>
        <w:pStyle w:val="af0"/>
        <w:numPr>
          <w:ilvl w:val="0"/>
          <w:numId w:val="48"/>
        </w:numPr>
        <w:rPr>
          <w:lang w:val="uk-UA"/>
        </w:rPr>
      </w:pPr>
      <w:r w:rsidRPr="007E433B">
        <w:rPr>
          <w:lang w:val="uk-UA"/>
        </w:rPr>
        <w:t>Що означають записи 127.0.0.1 та localhost?</w:t>
      </w:r>
    </w:p>
    <w:p w14:paraId="1E9D5193" w14:textId="074B8A02" w:rsidR="001961C7" w:rsidRDefault="001961C7" w:rsidP="001961C7">
      <w:pPr>
        <w:ind w:firstLine="709"/>
        <w:rPr>
          <w:rStyle w:val="af1"/>
          <w:i w:val="0"/>
          <w:iCs w:val="0"/>
        </w:rPr>
      </w:pPr>
      <w:r w:rsidRPr="001961C7">
        <w:rPr>
          <w:rStyle w:val="af1"/>
          <w:i w:val="0"/>
          <w:iCs w:val="0"/>
        </w:rPr>
        <w:t>"127.0.0.1" - це спеціальна IP-адреса, яка завжди вказує на сам комп'ютер</w:t>
      </w:r>
      <w:r>
        <w:rPr>
          <w:rStyle w:val="af1"/>
          <w:i w:val="0"/>
          <w:iCs w:val="0"/>
        </w:rPr>
        <w:t>.</w:t>
      </w:r>
    </w:p>
    <w:p w14:paraId="77FA3262" w14:textId="397ECD0B" w:rsidR="001961C7" w:rsidRPr="001961C7" w:rsidRDefault="001961C7" w:rsidP="001961C7">
      <w:pPr>
        <w:ind w:firstLine="709"/>
        <w:rPr>
          <w:rStyle w:val="af1"/>
          <w:i w:val="0"/>
          <w:iCs w:val="0"/>
        </w:rPr>
      </w:pPr>
      <w:r w:rsidRPr="001961C7">
        <w:rPr>
          <w:rStyle w:val="af1"/>
          <w:i w:val="0"/>
          <w:iCs w:val="0"/>
        </w:rPr>
        <w:t>"localhost" - це псевдонім для IP-адреси 127.0.0.1</w:t>
      </w:r>
    </w:p>
    <w:sectPr w:rsidR="001961C7" w:rsidRPr="001961C7" w:rsidSect="00416133">
      <w:footerReference w:type="default" r:id="rId19"/>
      <w:footerReference w:type="first" r:id="rId20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8997" w14:textId="77777777" w:rsidR="0017225A" w:rsidRDefault="0017225A">
      <w:r>
        <w:separator/>
      </w:r>
    </w:p>
  </w:endnote>
  <w:endnote w:type="continuationSeparator" w:id="0">
    <w:p w14:paraId="457C2E95" w14:textId="77777777" w:rsidR="0017225A" w:rsidRDefault="00172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2EE2D46B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r>
            <w:rPr>
              <w:b/>
              <w:sz w:val="18"/>
              <w:lang w:val="uk-UA"/>
            </w:rPr>
            <w:t>Арк.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Зм.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Арк.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№ докум.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34016C2B" w:rsidR="00B9437C" w:rsidRPr="001961C7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1961C7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№ докум</w:t>
          </w:r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884B211" w:rsidR="00B9437C" w:rsidRPr="00A03A02" w:rsidRDefault="001961C7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  <w:lang w:val="ru-RU"/>
            </w:rPr>
          </w:pPr>
          <w:r w:rsidRPr="001961C7">
            <w:rPr>
              <w:rFonts w:ascii="Times New Roman" w:hAnsi="Times New Roman" w:cs="Times New Roman"/>
              <w:sz w:val="24"/>
            </w:rPr>
            <w:t xml:space="preserve">Підготовка до роботи web-серверу та запуск сценаріїв 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64BF2669" w:rsidR="00B9437C" w:rsidRPr="00F039C7" w:rsidRDefault="00F54EC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450E4D25" w:rsidR="00B9437C" w:rsidRPr="00F039C7" w:rsidRDefault="00A03A02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1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Затв</w:t>
          </w:r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AB1A" w14:textId="77777777" w:rsidR="0017225A" w:rsidRDefault="0017225A">
      <w:r>
        <w:separator/>
      </w:r>
    </w:p>
  </w:footnote>
  <w:footnote w:type="continuationSeparator" w:id="0">
    <w:p w14:paraId="12E6ED0E" w14:textId="77777777" w:rsidR="0017225A" w:rsidRDefault="00172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2F8B"/>
    <w:multiLevelType w:val="singleLevel"/>
    <w:tmpl w:val="60C041AC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360"/>
      </w:pPr>
      <w:rPr>
        <w:rFonts w:hint="default"/>
      </w:rPr>
    </w:lvl>
  </w:abstractNum>
  <w:abstractNum w:abstractNumId="1" w15:restartNumberingAfterBreak="0">
    <w:nsid w:val="033539C5"/>
    <w:multiLevelType w:val="multilevel"/>
    <w:tmpl w:val="EC82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528"/>
    <w:multiLevelType w:val="hybridMultilevel"/>
    <w:tmpl w:val="FF2E131C"/>
    <w:lvl w:ilvl="0" w:tplc="9EF22788">
      <w:start w:val="8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69E1A1A"/>
    <w:multiLevelType w:val="hybridMultilevel"/>
    <w:tmpl w:val="1B00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73EED"/>
    <w:multiLevelType w:val="hybridMultilevel"/>
    <w:tmpl w:val="32568738"/>
    <w:lvl w:ilvl="0" w:tplc="20EA3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987B78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0320467"/>
    <w:multiLevelType w:val="hybridMultilevel"/>
    <w:tmpl w:val="478AE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F7486"/>
    <w:multiLevelType w:val="hybridMultilevel"/>
    <w:tmpl w:val="8FDA1698"/>
    <w:lvl w:ilvl="0" w:tplc="D3CA9D5E">
      <w:start w:val="1"/>
      <w:numFmt w:val="decimal"/>
      <w:lvlText w:val="%1."/>
      <w:lvlJc w:val="left"/>
      <w:pPr>
        <w:tabs>
          <w:tab w:val="num" w:pos="697"/>
        </w:tabs>
        <w:ind w:left="6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17"/>
        </w:tabs>
        <w:ind w:left="141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7"/>
        </w:tabs>
        <w:ind w:left="21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7"/>
        </w:tabs>
        <w:ind w:left="28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7"/>
        </w:tabs>
        <w:ind w:left="35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7"/>
        </w:tabs>
        <w:ind w:left="50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7"/>
        </w:tabs>
        <w:ind w:left="57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7"/>
        </w:tabs>
        <w:ind w:left="6457" w:hanging="180"/>
      </w:pPr>
    </w:lvl>
  </w:abstractNum>
  <w:abstractNum w:abstractNumId="8" w15:restartNumberingAfterBreak="0">
    <w:nsid w:val="14A77225"/>
    <w:multiLevelType w:val="hybridMultilevel"/>
    <w:tmpl w:val="7792971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ADD4579"/>
    <w:multiLevelType w:val="multilevel"/>
    <w:tmpl w:val="CA8AC6AA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B375160"/>
    <w:multiLevelType w:val="multilevel"/>
    <w:tmpl w:val="5F5CE49C"/>
    <w:lvl w:ilvl="0">
      <w:start w:val="1"/>
      <w:numFmt w:val="decimal"/>
      <w:lvlText w:val="%1."/>
      <w:lvlJc w:val="left"/>
      <w:pPr>
        <w:tabs>
          <w:tab w:val="num" w:pos="720"/>
        </w:tabs>
        <w:ind w:left="680" w:hanging="283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7F669E"/>
    <w:multiLevelType w:val="multilevel"/>
    <w:tmpl w:val="5D3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8F5888"/>
    <w:multiLevelType w:val="hybridMultilevel"/>
    <w:tmpl w:val="300827EC"/>
    <w:lvl w:ilvl="0" w:tplc="1F74139A">
      <w:start w:val="1"/>
      <w:numFmt w:val="decimal"/>
      <w:lvlText w:val="%1."/>
      <w:lvlJc w:val="left"/>
      <w:pPr>
        <w:tabs>
          <w:tab w:val="num" w:pos="836"/>
        </w:tabs>
        <w:ind w:left="82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655998"/>
    <w:multiLevelType w:val="hybridMultilevel"/>
    <w:tmpl w:val="4858E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B2363"/>
    <w:multiLevelType w:val="hybridMultilevel"/>
    <w:tmpl w:val="7FDE0B48"/>
    <w:lvl w:ilvl="0" w:tplc="1F74139A">
      <w:start w:val="1"/>
      <w:numFmt w:val="decimal"/>
      <w:lvlText w:val="%1."/>
      <w:lvlJc w:val="left"/>
      <w:pPr>
        <w:tabs>
          <w:tab w:val="num" w:pos="806"/>
        </w:tabs>
        <w:ind w:left="79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8D107A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2F140A9"/>
    <w:multiLevelType w:val="hybridMultilevel"/>
    <w:tmpl w:val="CA8AC6AA"/>
    <w:lvl w:ilvl="0" w:tplc="47227696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4A57AC6"/>
    <w:multiLevelType w:val="hybridMultilevel"/>
    <w:tmpl w:val="38847C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64B33CA"/>
    <w:multiLevelType w:val="hybridMultilevel"/>
    <w:tmpl w:val="38847C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FE7195"/>
    <w:multiLevelType w:val="hybridMultilevel"/>
    <w:tmpl w:val="941C5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E5F8A"/>
    <w:multiLevelType w:val="multilevel"/>
    <w:tmpl w:val="0440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D928A3"/>
    <w:multiLevelType w:val="hybridMultilevel"/>
    <w:tmpl w:val="5E78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14BE5"/>
    <w:multiLevelType w:val="hybridMultilevel"/>
    <w:tmpl w:val="868ADC26"/>
    <w:lvl w:ilvl="0" w:tplc="8FCA9C88">
      <w:start w:val="1"/>
      <w:numFmt w:val="decimal"/>
      <w:lvlText w:val="%1."/>
      <w:lvlJc w:val="left"/>
      <w:pPr>
        <w:ind w:left="4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 w15:restartNumberingAfterBreak="0">
    <w:nsid w:val="35B75CF1"/>
    <w:multiLevelType w:val="hybridMultilevel"/>
    <w:tmpl w:val="A214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408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6D254D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3A853A30"/>
    <w:multiLevelType w:val="hybridMultilevel"/>
    <w:tmpl w:val="CDACE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F805C4"/>
    <w:multiLevelType w:val="multilevel"/>
    <w:tmpl w:val="DBF6F580"/>
    <w:lvl w:ilvl="0">
      <w:start w:val="1"/>
      <w:numFmt w:val="decimal"/>
      <w:lvlText w:val="%1."/>
      <w:lvlJc w:val="left"/>
      <w:pPr>
        <w:tabs>
          <w:tab w:val="num" w:pos="836"/>
        </w:tabs>
        <w:ind w:left="824" w:hanging="284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3464B6"/>
    <w:multiLevelType w:val="multilevel"/>
    <w:tmpl w:val="75E6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4984701"/>
    <w:multiLevelType w:val="hybridMultilevel"/>
    <w:tmpl w:val="4AF06324"/>
    <w:lvl w:ilvl="0" w:tplc="1F74139A">
      <w:start w:val="1"/>
      <w:numFmt w:val="decimal"/>
      <w:lvlText w:val="%1."/>
      <w:lvlJc w:val="left"/>
      <w:pPr>
        <w:tabs>
          <w:tab w:val="num" w:pos="296"/>
        </w:tabs>
        <w:ind w:left="28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0" w15:restartNumberingAfterBreak="0">
    <w:nsid w:val="484F3A67"/>
    <w:multiLevelType w:val="multilevel"/>
    <w:tmpl w:val="F704DB26"/>
    <w:lvl w:ilvl="0">
      <w:start w:val="1"/>
      <w:numFmt w:val="decimal"/>
      <w:lvlText w:val="%1."/>
      <w:lvlJc w:val="left"/>
      <w:pPr>
        <w:tabs>
          <w:tab w:val="num" w:pos="720"/>
        </w:tabs>
        <w:ind w:left="680" w:hanging="34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981273F"/>
    <w:multiLevelType w:val="hybridMultilevel"/>
    <w:tmpl w:val="0A1E99A8"/>
    <w:lvl w:ilvl="0" w:tplc="4C8E4B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562911"/>
    <w:multiLevelType w:val="hybridMultilevel"/>
    <w:tmpl w:val="68367A5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BF1FE0"/>
    <w:multiLevelType w:val="multilevel"/>
    <w:tmpl w:val="8898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259636C"/>
    <w:multiLevelType w:val="multilevel"/>
    <w:tmpl w:val="FF2E131C"/>
    <w:lvl w:ilvl="0">
      <w:start w:val="8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5A1070DD"/>
    <w:multiLevelType w:val="hybridMultilevel"/>
    <w:tmpl w:val="3C0E5DE4"/>
    <w:lvl w:ilvl="0" w:tplc="1F74139A">
      <w:start w:val="1"/>
      <w:numFmt w:val="decimal"/>
      <w:lvlText w:val="%1."/>
      <w:lvlJc w:val="left"/>
      <w:pPr>
        <w:tabs>
          <w:tab w:val="num" w:pos="836"/>
        </w:tabs>
        <w:ind w:left="82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A66D70"/>
    <w:multiLevelType w:val="multilevel"/>
    <w:tmpl w:val="8898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B650EE"/>
    <w:multiLevelType w:val="hybridMultilevel"/>
    <w:tmpl w:val="ED0A3D7A"/>
    <w:lvl w:ilvl="0" w:tplc="8FCA9C88">
      <w:start w:val="1"/>
      <w:numFmt w:val="decimal"/>
      <w:lvlText w:val="%1."/>
      <w:lvlJc w:val="left"/>
      <w:pPr>
        <w:ind w:left="4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397126"/>
    <w:multiLevelType w:val="multilevel"/>
    <w:tmpl w:val="229896C4"/>
    <w:lvl w:ilvl="0">
      <w:start w:val="1"/>
      <w:numFmt w:val="decimal"/>
      <w:lvlText w:val="%1."/>
      <w:lvlJc w:val="left"/>
      <w:pPr>
        <w:tabs>
          <w:tab w:val="num" w:pos="806"/>
        </w:tabs>
        <w:ind w:left="880" w:hanging="34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BF6985"/>
    <w:multiLevelType w:val="hybridMultilevel"/>
    <w:tmpl w:val="C352A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1C21DF"/>
    <w:multiLevelType w:val="hybridMultilevel"/>
    <w:tmpl w:val="A1D63C94"/>
    <w:lvl w:ilvl="0" w:tplc="1F74139A">
      <w:start w:val="1"/>
      <w:numFmt w:val="decimal"/>
      <w:lvlText w:val="%1."/>
      <w:lvlJc w:val="left"/>
      <w:pPr>
        <w:tabs>
          <w:tab w:val="num" w:pos="806"/>
        </w:tabs>
        <w:ind w:left="79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DB6EF5"/>
    <w:multiLevelType w:val="multilevel"/>
    <w:tmpl w:val="02C0F70E"/>
    <w:lvl w:ilvl="0">
      <w:start w:val="1"/>
      <w:numFmt w:val="decimal"/>
      <w:lvlText w:val="%1."/>
      <w:lvlJc w:val="left"/>
      <w:pPr>
        <w:tabs>
          <w:tab w:val="num" w:pos="806"/>
        </w:tabs>
        <w:ind w:left="880" w:hanging="34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92319A"/>
    <w:multiLevelType w:val="hybridMultilevel"/>
    <w:tmpl w:val="C3701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60511B"/>
    <w:multiLevelType w:val="hybridMultilevel"/>
    <w:tmpl w:val="8070C60A"/>
    <w:lvl w:ilvl="0" w:tplc="1F74139A">
      <w:start w:val="1"/>
      <w:numFmt w:val="decimal"/>
      <w:lvlText w:val="%1."/>
      <w:lvlJc w:val="left"/>
      <w:pPr>
        <w:tabs>
          <w:tab w:val="num" w:pos="806"/>
        </w:tabs>
        <w:ind w:left="794" w:hanging="284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B54037"/>
    <w:multiLevelType w:val="singleLevel"/>
    <w:tmpl w:val="D9C03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BBE7C91"/>
    <w:multiLevelType w:val="hybridMultilevel"/>
    <w:tmpl w:val="38B03CD0"/>
    <w:lvl w:ilvl="0" w:tplc="E6304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FC78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E049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6E94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D42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14EA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E9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4E69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EC07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AD19D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F0A7FDB"/>
    <w:multiLevelType w:val="hybridMultilevel"/>
    <w:tmpl w:val="03B6B0B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24"/>
  </w:num>
  <w:num w:numId="4">
    <w:abstractNumId w:val="44"/>
  </w:num>
  <w:num w:numId="5">
    <w:abstractNumId w:val="45"/>
  </w:num>
  <w:num w:numId="6">
    <w:abstractNumId w:val="15"/>
  </w:num>
  <w:num w:numId="7">
    <w:abstractNumId w:val="25"/>
  </w:num>
  <w:num w:numId="8">
    <w:abstractNumId w:val="5"/>
  </w:num>
  <w:num w:numId="9">
    <w:abstractNumId w:val="39"/>
  </w:num>
  <w:num w:numId="10">
    <w:abstractNumId w:val="7"/>
  </w:num>
  <w:num w:numId="11">
    <w:abstractNumId w:val="12"/>
  </w:num>
  <w:num w:numId="12">
    <w:abstractNumId w:val="11"/>
  </w:num>
  <w:num w:numId="13">
    <w:abstractNumId w:val="30"/>
  </w:num>
  <w:num w:numId="14">
    <w:abstractNumId w:val="10"/>
  </w:num>
  <w:num w:numId="15">
    <w:abstractNumId w:val="46"/>
  </w:num>
  <w:num w:numId="16">
    <w:abstractNumId w:val="38"/>
  </w:num>
  <w:num w:numId="17">
    <w:abstractNumId w:val="16"/>
  </w:num>
  <w:num w:numId="18">
    <w:abstractNumId w:val="40"/>
  </w:num>
  <w:num w:numId="19">
    <w:abstractNumId w:val="41"/>
  </w:num>
  <w:num w:numId="20">
    <w:abstractNumId w:val="27"/>
  </w:num>
  <w:num w:numId="21">
    <w:abstractNumId w:val="14"/>
  </w:num>
  <w:num w:numId="22">
    <w:abstractNumId w:val="9"/>
  </w:num>
  <w:num w:numId="23">
    <w:abstractNumId w:val="2"/>
  </w:num>
  <w:num w:numId="24">
    <w:abstractNumId w:val="34"/>
  </w:num>
  <w:num w:numId="25">
    <w:abstractNumId w:val="43"/>
  </w:num>
  <w:num w:numId="26">
    <w:abstractNumId w:val="29"/>
  </w:num>
  <w:num w:numId="27">
    <w:abstractNumId w:val="35"/>
  </w:num>
  <w:num w:numId="28">
    <w:abstractNumId w:val="4"/>
  </w:num>
  <w:num w:numId="29">
    <w:abstractNumId w:val="17"/>
  </w:num>
  <w:num w:numId="30">
    <w:abstractNumId w:val="33"/>
  </w:num>
  <w:num w:numId="31">
    <w:abstractNumId w:val="36"/>
  </w:num>
  <w:num w:numId="32">
    <w:abstractNumId w:val="22"/>
  </w:num>
  <w:num w:numId="33">
    <w:abstractNumId w:val="37"/>
  </w:num>
  <w:num w:numId="34">
    <w:abstractNumId w:val="18"/>
  </w:num>
  <w:num w:numId="35">
    <w:abstractNumId w:val="26"/>
  </w:num>
  <w:num w:numId="36">
    <w:abstractNumId w:val="13"/>
  </w:num>
  <w:num w:numId="37">
    <w:abstractNumId w:val="42"/>
  </w:num>
  <w:num w:numId="38">
    <w:abstractNumId w:val="31"/>
  </w:num>
  <w:num w:numId="39">
    <w:abstractNumId w:val="47"/>
  </w:num>
  <w:num w:numId="40">
    <w:abstractNumId w:val="32"/>
  </w:num>
  <w:num w:numId="41">
    <w:abstractNumId w:val="20"/>
  </w:num>
  <w:num w:numId="42">
    <w:abstractNumId w:val="1"/>
  </w:num>
  <w:num w:numId="43">
    <w:abstractNumId w:val="3"/>
  </w:num>
  <w:num w:numId="44">
    <w:abstractNumId w:val="19"/>
  </w:num>
  <w:num w:numId="45">
    <w:abstractNumId w:val="21"/>
  </w:num>
  <w:num w:numId="46">
    <w:abstractNumId w:val="8"/>
  </w:num>
  <w:num w:numId="47">
    <w:abstractNumId w:val="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alignBordersAndEdg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BE7"/>
    <w:rsid w:val="00011AD2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4870"/>
    <w:rsid w:val="00126538"/>
    <w:rsid w:val="0013058F"/>
    <w:rsid w:val="00134415"/>
    <w:rsid w:val="001365E7"/>
    <w:rsid w:val="0014468E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6828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531B"/>
    <w:rsid w:val="0034620F"/>
    <w:rsid w:val="00354586"/>
    <w:rsid w:val="0036387E"/>
    <w:rsid w:val="00377EA0"/>
    <w:rsid w:val="0038015E"/>
    <w:rsid w:val="003834C4"/>
    <w:rsid w:val="003837CA"/>
    <w:rsid w:val="003852BB"/>
    <w:rsid w:val="0039004C"/>
    <w:rsid w:val="00393D84"/>
    <w:rsid w:val="0039519E"/>
    <w:rsid w:val="003952E4"/>
    <w:rsid w:val="00395B20"/>
    <w:rsid w:val="00397CE8"/>
    <w:rsid w:val="003B1761"/>
    <w:rsid w:val="003B37A4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4CE"/>
    <w:rsid w:val="00432BC1"/>
    <w:rsid w:val="0043536E"/>
    <w:rsid w:val="00440525"/>
    <w:rsid w:val="004415FA"/>
    <w:rsid w:val="00446C48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7734"/>
    <w:rsid w:val="00525252"/>
    <w:rsid w:val="00525747"/>
    <w:rsid w:val="005305F4"/>
    <w:rsid w:val="005361C1"/>
    <w:rsid w:val="005527E0"/>
    <w:rsid w:val="00552FF1"/>
    <w:rsid w:val="00560FF6"/>
    <w:rsid w:val="005778CF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610AD"/>
    <w:rsid w:val="00763B11"/>
    <w:rsid w:val="00764278"/>
    <w:rsid w:val="00770A69"/>
    <w:rsid w:val="0077675F"/>
    <w:rsid w:val="0078280D"/>
    <w:rsid w:val="00787D6C"/>
    <w:rsid w:val="00791F0D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D58"/>
    <w:rsid w:val="00856264"/>
    <w:rsid w:val="0085661D"/>
    <w:rsid w:val="0086099C"/>
    <w:rsid w:val="00865D95"/>
    <w:rsid w:val="008847E1"/>
    <w:rsid w:val="0088658C"/>
    <w:rsid w:val="00890652"/>
    <w:rsid w:val="00895E32"/>
    <w:rsid w:val="008A1221"/>
    <w:rsid w:val="008A70D5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74A3"/>
    <w:rsid w:val="00911033"/>
    <w:rsid w:val="009161DA"/>
    <w:rsid w:val="0094326F"/>
    <w:rsid w:val="00946CBD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B0771"/>
    <w:rsid w:val="00CB14B1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68AA"/>
    <w:rsid w:val="00D206E6"/>
    <w:rsid w:val="00D273BA"/>
    <w:rsid w:val="00D40228"/>
    <w:rsid w:val="00D40526"/>
    <w:rsid w:val="00D525A6"/>
    <w:rsid w:val="00D56BAF"/>
    <w:rsid w:val="00D57250"/>
    <w:rsid w:val="00D57392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76C9"/>
    <w:rsid w:val="00EB4B39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447D9"/>
    <w:rsid w:val="00F46555"/>
    <w:rsid w:val="00F50429"/>
    <w:rsid w:val="00F512B7"/>
    <w:rsid w:val="00F537E0"/>
    <w:rsid w:val="00F54EC7"/>
    <w:rsid w:val="00F5670E"/>
    <w:rsid w:val="00F60B88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26E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rsid w:val="008E7A1E"/>
    <w:pPr>
      <w:spacing w:before="100" w:beforeAutospacing="1" w:after="100" w:afterAutospacing="1"/>
    </w:pPr>
  </w:style>
  <w:style w:type="table" w:styleId="ac">
    <w:name w:val="Table Grid"/>
    <w:basedOn w:val="a1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221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11</cp:revision>
  <cp:lastPrinted>2023-02-19T10:54:00Z</cp:lastPrinted>
  <dcterms:created xsi:type="dcterms:W3CDTF">2023-09-06T11:23:00Z</dcterms:created>
  <dcterms:modified xsi:type="dcterms:W3CDTF">2023-09-11T09:49:00Z</dcterms:modified>
</cp:coreProperties>
</file>